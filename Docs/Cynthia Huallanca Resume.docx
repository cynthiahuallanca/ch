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039" w14:textId="4DAEFE81" w:rsidR="00412E17" w:rsidRPr="005E05FA" w:rsidRDefault="00412E17" w:rsidP="007D5FC9">
      <w:pPr>
        <w:pStyle w:val="Heading1"/>
        <w:pBdr>
          <w:bottom w:val="single" w:sz="12" w:space="1" w:color="808080" w:themeColor="accent4"/>
        </w:pBdr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  <w:r w:rsidRPr="005E05FA">
        <w:rPr>
          <w:rFonts w:ascii="Lucida Sans" w:hAnsi="Lucida Sans" w:cs="Tahoma"/>
          <w:color w:val="auto"/>
          <w:sz w:val="18"/>
          <w:szCs w:val="18"/>
        </w:rPr>
        <w:t>Summary</w:t>
      </w:r>
    </w:p>
    <w:p w14:paraId="3659DCCC" w14:textId="4193F80B" w:rsidR="00CC3936" w:rsidRPr="005E05FA" w:rsidRDefault="00BD0803" w:rsidP="00457E31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Story-teller </w:t>
      </w:r>
      <w:r w:rsidR="00457E31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Data Analyst with experience working in cross-functional teams </w:t>
      </w:r>
      <w:r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with passion for </w:t>
      </w:r>
      <w:r w:rsidR="00712BB7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transforming </w:t>
      </w:r>
      <w:r w:rsidR="00712BB7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large data into </w:t>
      </w:r>
      <w:r w:rsidR="00712BB7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>new easy-to-read scopes</w:t>
      </w:r>
      <w:r w:rsidR="00457E31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. Experienced in Excel, VBA, Python, SQL &amp; HTML. An insatiable learner who loves acquiring new skills, tackling new challenges and overcoming </w:t>
      </w:r>
      <w:r w:rsidR="0091608A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>expectations.</w:t>
      </w:r>
      <w:r w:rsidR="00A66AD5" w:rsidRPr="005E05FA">
        <w:rPr>
          <w:rFonts w:ascii="Lucida Sans" w:eastAsiaTheme="minorHAnsi" w:hAnsi="Lucida Sans" w:cs="Tahoma"/>
          <w:b w:val="0"/>
          <w:color w:val="auto"/>
          <w:sz w:val="18"/>
          <w:szCs w:val="18"/>
        </w:rPr>
        <w:t xml:space="preserve"> </w:t>
      </w:r>
    </w:p>
    <w:p w14:paraId="09E3D7FB" w14:textId="0510473A" w:rsidR="00D60727" w:rsidRPr="005E05FA" w:rsidRDefault="00D60727" w:rsidP="00E76846">
      <w:pPr>
        <w:pStyle w:val="Heading1"/>
        <w:spacing w:before="0" w:after="0"/>
        <w:rPr>
          <w:rFonts w:ascii="Lucida Sans" w:hAnsi="Lucida Sans" w:cs="Tahoma"/>
          <w:color w:val="auto"/>
          <w:sz w:val="18"/>
          <w:szCs w:val="18"/>
        </w:rPr>
      </w:pPr>
    </w:p>
    <w:p w14:paraId="13A49A0C" w14:textId="77777777" w:rsidR="009857D0" w:rsidRPr="005E05FA" w:rsidRDefault="009857D0" w:rsidP="009857D0">
      <w:pPr>
        <w:pStyle w:val="ListBullet"/>
        <w:numPr>
          <w:ilvl w:val="0"/>
          <w:numId w:val="0"/>
        </w:numPr>
        <w:pBdr>
          <w:bottom w:val="single" w:sz="12" w:space="1" w:color="808080" w:themeColor="accent4"/>
        </w:pBdr>
        <w:spacing w:after="0" w:line="276" w:lineRule="auto"/>
        <w:rPr>
          <w:rFonts w:ascii="Lucida Sans" w:hAnsi="Lucida Sans" w:cs="Tahoma"/>
          <w:b/>
          <w:color w:val="auto"/>
        </w:rPr>
      </w:pPr>
      <w:r w:rsidRPr="005E05FA">
        <w:rPr>
          <w:rFonts w:ascii="Lucida Sans" w:hAnsi="Lucida Sans" w:cs="Tahoma"/>
          <w:b/>
          <w:color w:val="auto"/>
        </w:rPr>
        <w:t>Technical Skills</w:t>
      </w:r>
    </w:p>
    <w:p w14:paraId="67E62E42" w14:textId="02DD93F9" w:rsidR="009C4980" w:rsidRPr="005E05FA" w:rsidRDefault="009C4980" w:rsidP="009857D0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Tools: </w:t>
      </w:r>
      <w:r w:rsidRPr="005E05FA">
        <w:rPr>
          <w:rFonts w:ascii="Lucida Sans" w:hAnsi="Lucida Sans" w:cs="Tahoma"/>
          <w:color w:val="auto"/>
        </w:rPr>
        <w:t>Advanced Statistics</w:t>
      </w:r>
      <w:r w:rsidRPr="005E05FA">
        <w:rPr>
          <w:rFonts w:ascii="Lucida Sans" w:hAnsi="Lucida Sans" w:cs="Tahoma"/>
          <w:color w:val="auto"/>
        </w:rPr>
        <w:t xml:space="preserve">, </w:t>
      </w:r>
      <w:r w:rsidRPr="005E05FA">
        <w:rPr>
          <w:rFonts w:ascii="Lucida Sans" w:hAnsi="Lucida Sans" w:cs="Tahoma"/>
          <w:color w:val="auto"/>
        </w:rPr>
        <w:t>API Interactions</w:t>
      </w:r>
      <w:r w:rsidRPr="005E05FA">
        <w:rPr>
          <w:rFonts w:ascii="Lucida Sans" w:hAnsi="Lucida Sans" w:cs="Tahoma"/>
          <w:color w:val="auto"/>
        </w:rPr>
        <w:t xml:space="preserve">, </w:t>
      </w:r>
      <w:r w:rsidRPr="005E05FA">
        <w:rPr>
          <w:rFonts w:ascii="Lucida Sans" w:hAnsi="Lucida Sans" w:cs="Tahoma"/>
          <w:color w:val="auto"/>
        </w:rPr>
        <w:t>HTML /CSS (Bootstrap)</w:t>
      </w:r>
      <w:r w:rsidRPr="005E05FA">
        <w:rPr>
          <w:rFonts w:ascii="Lucida Sans" w:hAnsi="Lucida Sans" w:cs="Tahoma"/>
          <w:color w:val="auto"/>
        </w:rPr>
        <w:t xml:space="preserve">, </w:t>
      </w:r>
      <w:r w:rsidR="005E05FA" w:rsidRPr="005E05FA">
        <w:rPr>
          <w:rFonts w:ascii="Lucida Sans" w:hAnsi="Lucida Sans" w:cs="Tahoma"/>
          <w:color w:val="auto"/>
        </w:rPr>
        <w:t>JavaScript (D3.js, Leaflet.js</w:t>
      </w:r>
      <w:r w:rsidR="005E05FA">
        <w:rPr>
          <w:rFonts w:ascii="Lucida Sans" w:hAnsi="Lucida Sans" w:cs="Tahoma"/>
          <w:color w:val="auto"/>
        </w:rPr>
        <w:t>),</w:t>
      </w:r>
      <w:r w:rsidR="005E05FA" w:rsidRPr="005E05FA">
        <w:rPr>
          <w:rFonts w:ascii="Lucida Sans" w:hAnsi="Lucida Sans" w:cs="Tahoma"/>
          <w:color w:val="auto"/>
        </w:rPr>
        <w:t xml:space="preserve"> </w:t>
      </w:r>
      <w:r w:rsidRPr="005E05FA">
        <w:rPr>
          <w:rFonts w:ascii="Lucida Sans" w:hAnsi="Lucida Sans" w:cs="Tahoma"/>
          <w:color w:val="auto"/>
        </w:rPr>
        <w:t xml:space="preserve">R, </w:t>
      </w:r>
      <w:r w:rsidR="005E05FA" w:rsidRPr="005E05FA">
        <w:rPr>
          <w:rFonts w:ascii="Lucida Sans" w:hAnsi="Lucida Sans" w:cs="Tahoma"/>
          <w:color w:val="auto"/>
        </w:rPr>
        <w:t>Power BI</w:t>
      </w:r>
      <w:r w:rsidR="005E05FA" w:rsidRPr="005E05FA">
        <w:rPr>
          <w:rFonts w:ascii="Lucida Sans" w:hAnsi="Lucida Sans" w:cs="Tahoma"/>
          <w:color w:val="auto"/>
        </w:rPr>
        <w:t xml:space="preserve">, </w:t>
      </w:r>
      <w:r w:rsidRPr="005E05FA">
        <w:rPr>
          <w:rFonts w:ascii="Lucida Sans" w:hAnsi="Lucida Sans" w:cs="Tahoma"/>
          <w:color w:val="auto"/>
        </w:rPr>
        <w:t xml:space="preserve">Python </w:t>
      </w:r>
      <w:r w:rsidRPr="005E05FA">
        <w:rPr>
          <w:rFonts w:ascii="Lucida Sans" w:hAnsi="Lucida Sans" w:cs="Tahoma"/>
          <w:color w:val="auto"/>
        </w:rPr>
        <w:t>(NumPy, Pandas, etc.)</w:t>
      </w:r>
      <w:r w:rsidRPr="005E05FA">
        <w:rPr>
          <w:rFonts w:ascii="Lucida Sans" w:hAnsi="Lucida Sans" w:cs="Tahoma"/>
          <w:color w:val="auto"/>
        </w:rPr>
        <w:t xml:space="preserve">, </w:t>
      </w:r>
      <w:r w:rsidRPr="005E05FA">
        <w:rPr>
          <w:rFonts w:ascii="Lucida Sans" w:hAnsi="Lucida Sans" w:cs="Tahoma"/>
          <w:color w:val="auto"/>
        </w:rPr>
        <w:t>V</w:t>
      </w:r>
      <w:r w:rsidR="005E05FA">
        <w:rPr>
          <w:rFonts w:ascii="Lucida Sans" w:hAnsi="Lucida Sans" w:cs="Tahoma"/>
          <w:color w:val="auto"/>
        </w:rPr>
        <w:t>B</w:t>
      </w:r>
      <w:r w:rsidR="004D4CEF">
        <w:rPr>
          <w:rFonts w:ascii="Lucida Sans" w:hAnsi="Lucida Sans" w:cs="Tahoma"/>
          <w:color w:val="auto"/>
        </w:rPr>
        <w:t>A</w:t>
      </w:r>
      <w:r w:rsidR="005E05FA">
        <w:rPr>
          <w:rFonts w:ascii="Lucida Sans" w:hAnsi="Lucida Sans" w:cs="Tahoma"/>
          <w:color w:val="auto"/>
        </w:rPr>
        <w:t>.</w:t>
      </w:r>
    </w:p>
    <w:p w14:paraId="2CB67236" w14:textId="69FD5CB9" w:rsidR="009857D0" w:rsidRPr="005E05FA" w:rsidRDefault="009C4980" w:rsidP="009857D0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b/>
          <w:color w:val="auto"/>
        </w:rPr>
      </w:pPr>
      <w:r w:rsidRPr="005E05FA">
        <w:rPr>
          <w:rFonts w:ascii="Lucida Sans" w:hAnsi="Lucida Sans" w:cs="Tahoma"/>
          <w:color w:val="auto"/>
        </w:rPr>
        <w:t>Databases:</w:t>
      </w:r>
      <w:r w:rsidR="009857D0" w:rsidRPr="005E05FA">
        <w:rPr>
          <w:rFonts w:ascii="Lucida Sans" w:hAnsi="Lucida Sans" w:cs="Tahoma"/>
          <w:color w:val="auto"/>
        </w:rPr>
        <w:t xml:space="preserve"> </w:t>
      </w:r>
      <w:r w:rsidRPr="005E05FA">
        <w:rPr>
          <w:rFonts w:ascii="Lucida Sans" w:hAnsi="Lucida Sans" w:cs="Tahoma"/>
          <w:color w:val="auto"/>
        </w:rPr>
        <w:t xml:space="preserve">Excel, </w:t>
      </w:r>
      <w:r w:rsidRPr="005E05FA">
        <w:rPr>
          <w:rFonts w:ascii="Lucida Sans" w:hAnsi="Lucida Sans" w:cs="Tahoma"/>
          <w:color w:val="auto"/>
        </w:rPr>
        <w:t>GitHub</w:t>
      </w:r>
      <w:r w:rsidR="009857D0" w:rsidRPr="005E05FA">
        <w:rPr>
          <w:rFonts w:ascii="Lucida Sans" w:hAnsi="Lucida Sans" w:cs="Tahoma"/>
          <w:color w:val="auto"/>
        </w:rPr>
        <w:t>,</w:t>
      </w:r>
      <w:r w:rsidRPr="005E05FA">
        <w:rPr>
          <w:rFonts w:ascii="Lucida Sans" w:hAnsi="Lucida Sans" w:cs="Tahoma"/>
          <w:color w:val="auto"/>
        </w:rPr>
        <w:t xml:space="preserve"> </w:t>
      </w:r>
      <w:r w:rsidR="009857D0" w:rsidRPr="005E05FA">
        <w:rPr>
          <w:rFonts w:ascii="Lucida Sans" w:hAnsi="Lucida Sans" w:cs="Tahoma"/>
          <w:color w:val="auto"/>
        </w:rPr>
        <w:t xml:space="preserve">HubSpot CRM), NoSQL (MongoDB), SQL. </w:t>
      </w:r>
    </w:p>
    <w:p w14:paraId="59D6AC17" w14:textId="373287EE" w:rsidR="005E05FA" w:rsidRPr="005E05FA" w:rsidRDefault="005E05FA" w:rsidP="005E05FA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b/>
          <w:color w:val="auto"/>
        </w:rPr>
      </w:pPr>
      <w:r>
        <w:rPr>
          <w:rFonts w:ascii="Lucida Sans" w:hAnsi="Lucida Sans" w:cs="Tahoma"/>
          <w:color w:val="auto"/>
        </w:rPr>
        <w:t xml:space="preserve">Languages: </w:t>
      </w:r>
      <w:r w:rsidRPr="005E05FA">
        <w:rPr>
          <w:rFonts w:ascii="Lucida Sans" w:hAnsi="Lucida Sans" w:cs="Tahoma"/>
          <w:color w:val="auto"/>
        </w:rPr>
        <w:t>Fluency in Spanish and English</w:t>
      </w:r>
      <w:r w:rsidRPr="005E05FA">
        <w:rPr>
          <w:rFonts w:ascii="Lucida Sans" w:hAnsi="Lucida Sans" w:cs="Tahoma"/>
          <w:b/>
          <w:color w:val="auto"/>
        </w:rPr>
        <w:t>.</w:t>
      </w:r>
    </w:p>
    <w:p w14:paraId="19968784" w14:textId="77777777" w:rsidR="004C625E" w:rsidRPr="005E05FA" w:rsidRDefault="004C625E" w:rsidP="007D5FC9">
      <w:pPr>
        <w:pStyle w:val="Heading1"/>
        <w:pBdr>
          <w:bottom w:val="single" w:sz="12" w:space="1" w:color="808080" w:themeColor="accent4"/>
        </w:pBdr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</w:p>
    <w:p w14:paraId="0478F186" w14:textId="24BCD918" w:rsidR="00856D8E" w:rsidRPr="005E05FA" w:rsidRDefault="00E24215" w:rsidP="007D5FC9">
      <w:pPr>
        <w:pStyle w:val="Heading1"/>
        <w:pBdr>
          <w:bottom w:val="single" w:sz="12" w:space="1" w:color="808080" w:themeColor="accent4"/>
        </w:pBdr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  <w:sdt>
        <w:sdtPr>
          <w:rPr>
            <w:rFonts w:ascii="Lucida Sans" w:hAnsi="Lucida Sans" w:cs="Tahoma"/>
            <w:color w:val="auto"/>
            <w:sz w:val="18"/>
            <w:szCs w:val="18"/>
          </w:rPr>
          <w:id w:val="1494989950"/>
          <w:placeholder>
            <w:docPart w:val="7C929FE7063046BF89072E8AC65B1AD9"/>
          </w:placeholder>
          <w:temporary/>
          <w:showingPlcHdr/>
          <w15:appearance w15:val="hidden"/>
        </w:sdtPr>
        <w:sdtEndPr/>
        <w:sdtContent>
          <w:r w:rsidR="007D00B3" w:rsidRPr="005E05FA">
            <w:rPr>
              <w:rFonts w:ascii="Lucida Sans" w:hAnsi="Lucida Sans" w:cs="Tahoma"/>
              <w:color w:val="auto"/>
              <w:sz w:val="18"/>
              <w:szCs w:val="18"/>
            </w:rPr>
            <w:t>Experience</w:t>
          </w:r>
        </w:sdtContent>
      </w:sdt>
    </w:p>
    <w:p w14:paraId="0882E050" w14:textId="392A2EE6" w:rsidR="00267D9C" w:rsidRPr="005E05FA" w:rsidRDefault="00267D9C" w:rsidP="00267D9C">
      <w:pPr>
        <w:pStyle w:val="Heading1"/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  <w:proofErr w:type="spellStart"/>
      <w:r w:rsidRPr="005E05FA">
        <w:rPr>
          <w:rFonts w:ascii="Lucida Sans" w:hAnsi="Lucida Sans" w:cs="Tahoma"/>
          <w:color w:val="auto"/>
          <w:sz w:val="18"/>
          <w:szCs w:val="18"/>
        </w:rPr>
        <w:t>ESDINAMICO</w:t>
      </w:r>
      <w:proofErr w:type="spellEnd"/>
      <w:r w:rsidRPr="005E05FA">
        <w:rPr>
          <w:rFonts w:ascii="Lucida Sans" w:hAnsi="Lucida Sans" w:cs="Tahoma"/>
          <w:color w:val="auto"/>
          <w:sz w:val="18"/>
          <w:szCs w:val="18"/>
        </w:rPr>
        <w:t xml:space="preserve"> CIA. LTDA.</w:t>
      </w:r>
    </w:p>
    <w:p w14:paraId="1FE40A52" w14:textId="5CE11E15" w:rsidR="00267D9C" w:rsidRPr="005E05FA" w:rsidRDefault="00267D9C" w:rsidP="00267D9C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>Data Analyst Consultant</w:t>
      </w:r>
      <w:r w:rsidRPr="005E05FA">
        <w:rPr>
          <w:rFonts w:ascii="Lucida Sans" w:hAnsi="Lucida Sans" w:cs="Tahoma"/>
          <w:color w:val="auto"/>
          <w:sz w:val="18"/>
          <w:szCs w:val="18"/>
        </w:rPr>
        <w:t>|</w:t>
      </w: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>Ecuado</w:t>
      </w:r>
      <w:r w:rsidR="00A44E8D">
        <w:rPr>
          <w:rFonts w:ascii="Lucida Sans" w:hAnsi="Lucida Sans" w:cs="Tahoma"/>
          <w:b w:val="0"/>
          <w:color w:val="auto"/>
          <w:sz w:val="18"/>
          <w:szCs w:val="18"/>
        </w:rPr>
        <w:t>r</w:t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          Mar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ch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2019 - Present</w:t>
      </w:r>
    </w:p>
    <w:p w14:paraId="675255C8" w14:textId="7F4A9394" w:rsidR="00AD52EC" w:rsidRPr="005E05FA" w:rsidRDefault="004C3419" w:rsidP="004C3419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Offer</w:t>
      </w:r>
      <w:r w:rsidR="007C2409" w:rsidRPr="005E05FA">
        <w:rPr>
          <w:rFonts w:ascii="Lucida Sans" w:hAnsi="Lucida Sans" w:cs="Tahoma"/>
          <w:color w:val="auto"/>
        </w:rPr>
        <w:t xml:space="preserve"> </w:t>
      </w:r>
      <w:r w:rsidR="005B52EC" w:rsidRPr="005E05FA">
        <w:rPr>
          <w:rFonts w:ascii="Lucida Sans" w:hAnsi="Lucida Sans" w:cs="Tahoma"/>
          <w:color w:val="auto"/>
        </w:rPr>
        <w:t>insight</w:t>
      </w:r>
      <w:r w:rsidRPr="005E05FA">
        <w:rPr>
          <w:rFonts w:ascii="Lucida Sans" w:hAnsi="Lucida Sans" w:cs="Tahoma"/>
          <w:color w:val="auto"/>
        </w:rPr>
        <w:t>s</w:t>
      </w:r>
      <w:r w:rsidR="005B52EC" w:rsidRPr="005E05FA">
        <w:rPr>
          <w:rFonts w:ascii="Lucida Sans" w:hAnsi="Lucida Sans" w:cs="Tahoma"/>
          <w:color w:val="auto"/>
        </w:rPr>
        <w:t xml:space="preserve"> and actionable information by analy</w:t>
      </w:r>
      <w:r w:rsidR="007C2409" w:rsidRPr="005E05FA">
        <w:rPr>
          <w:rFonts w:ascii="Lucida Sans" w:hAnsi="Lucida Sans" w:cs="Tahoma"/>
          <w:color w:val="auto"/>
        </w:rPr>
        <w:t>zing</w:t>
      </w:r>
      <w:r w:rsidR="005B52EC" w:rsidRPr="005E05FA">
        <w:rPr>
          <w:rFonts w:ascii="Lucida Sans" w:hAnsi="Lucida Sans" w:cs="Tahoma"/>
          <w:color w:val="auto"/>
        </w:rPr>
        <w:t xml:space="preserve"> and interpret</w:t>
      </w:r>
      <w:r w:rsidR="007C2409" w:rsidRPr="005E05FA">
        <w:rPr>
          <w:rFonts w:ascii="Lucida Sans" w:hAnsi="Lucida Sans" w:cs="Tahoma"/>
          <w:color w:val="auto"/>
        </w:rPr>
        <w:t xml:space="preserve">ing </w:t>
      </w:r>
      <w:r w:rsidR="005B52EC" w:rsidRPr="005E05FA">
        <w:rPr>
          <w:rFonts w:ascii="Lucida Sans" w:hAnsi="Lucida Sans" w:cs="Tahoma"/>
          <w:color w:val="auto"/>
        </w:rPr>
        <w:t>business data</w:t>
      </w:r>
      <w:r w:rsidR="00A44E8D">
        <w:rPr>
          <w:rFonts w:ascii="Lucida Sans" w:hAnsi="Lucida Sans" w:cs="Tahoma"/>
          <w:color w:val="auto"/>
        </w:rPr>
        <w:t>.</w:t>
      </w:r>
      <w:r w:rsidR="00984BB1" w:rsidRPr="005E05FA">
        <w:rPr>
          <w:rFonts w:ascii="Lucida Sans" w:hAnsi="Lucida Sans" w:cs="Tahoma"/>
          <w:color w:val="auto"/>
        </w:rPr>
        <w:t xml:space="preserve"> </w:t>
      </w:r>
    </w:p>
    <w:p w14:paraId="0AE820DA" w14:textId="44E837AA" w:rsidR="004C3419" w:rsidRPr="005E05FA" w:rsidRDefault="004C3419" w:rsidP="004C3419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Us</w:t>
      </w:r>
      <w:r w:rsidR="007C2409" w:rsidRPr="005E05FA">
        <w:rPr>
          <w:rFonts w:ascii="Lucida Sans" w:hAnsi="Lucida Sans" w:cs="Tahoma"/>
          <w:color w:val="auto"/>
        </w:rPr>
        <w:t xml:space="preserve">e </w:t>
      </w:r>
      <w:r w:rsidRPr="005E05FA">
        <w:rPr>
          <w:rFonts w:ascii="Lucida Sans" w:hAnsi="Lucida Sans" w:cs="Tahoma"/>
          <w:color w:val="auto"/>
        </w:rPr>
        <w:t>business data with the goal of answering questions and solving problems. Design reports and dashboards.</w:t>
      </w:r>
    </w:p>
    <w:p w14:paraId="3642BABA" w14:textId="77777777" w:rsidR="005B52EC" w:rsidRPr="005E05FA" w:rsidRDefault="005B52EC" w:rsidP="00557FC4">
      <w:pPr>
        <w:pStyle w:val="Heading1"/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</w:p>
    <w:p w14:paraId="57C80615" w14:textId="2EB0AB49" w:rsidR="00204D6F" w:rsidRPr="005E05FA" w:rsidRDefault="00204D6F" w:rsidP="00557FC4">
      <w:pPr>
        <w:pStyle w:val="Heading1"/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  <w:r w:rsidRPr="005E05FA">
        <w:rPr>
          <w:rFonts w:ascii="Lucida Sans" w:hAnsi="Lucida Sans" w:cs="Tahoma"/>
          <w:color w:val="auto"/>
          <w:sz w:val="18"/>
          <w:szCs w:val="18"/>
        </w:rPr>
        <w:t xml:space="preserve">DATA TECH </w:t>
      </w:r>
      <w:r w:rsidR="0027564A" w:rsidRPr="005E05FA">
        <w:rPr>
          <w:rFonts w:ascii="Lucida Sans" w:hAnsi="Lucida Sans" w:cs="Tahoma"/>
          <w:color w:val="auto"/>
          <w:sz w:val="18"/>
          <w:szCs w:val="18"/>
        </w:rPr>
        <w:t xml:space="preserve">USA </w:t>
      </w:r>
      <w:r w:rsidRPr="005E05FA">
        <w:rPr>
          <w:rFonts w:ascii="Lucida Sans" w:hAnsi="Lucida Sans" w:cs="Tahoma"/>
          <w:color w:val="auto"/>
          <w:sz w:val="18"/>
          <w:szCs w:val="18"/>
        </w:rPr>
        <w:t xml:space="preserve">INC. </w:t>
      </w:r>
    </w:p>
    <w:p w14:paraId="51E70D22" w14:textId="0648B196" w:rsidR="00635089" w:rsidRPr="005E05FA" w:rsidRDefault="00992D8D" w:rsidP="00635089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Excel Consultant </w:t>
      </w:r>
      <w:r w:rsidR="00204D6F" w:rsidRPr="005E05FA">
        <w:rPr>
          <w:rFonts w:ascii="Lucida Sans" w:hAnsi="Lucida Sans" w:cs="Tahoma"/>
          <w:color w:val="auto"/>
          <w:sz w:val="18"/>
          <w:szCs w:val="18"/>
        </w:rPr>
        <w:t>|</w:t>
      </w:r>
      <w:r w:rsidR="00204D6F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204D6F" w:rsidRPr="005E05FA">
        <w:rPr>
          <w:rFonts w:ascii="Lucida Sans" w:hAnsi="Lucida Sans" w:cs="Tahoma"/>
          <w:b w:val="0"/>
          <w:color w:val="auto"/>
          <w:sz w:val="18"/>
          <w:szCs w:val="18"/>
        </w:rPr>
        <w:t>Miami, USA</w:t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</w:t>
      </w:r>
      <w:r w:rsidR="00204D6F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                              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   </w:t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 xml:space="preserve">      </w:t>
      </w:r>
      <w:r w:rsidR="00267D9C" w:rsidRPr="005E05FA">
        <w:rPr>
          <w:rFonts w:ascii="Lucida Sans" w:hAnsi="Lucida Sans" w:cs="Tahoma"/>
          <w:b w:val="0"/>
          <w:color w:val="auto"/>
          <w:sz w:val="18"/>
          <w:szCs w:val="18"/>
        </w:rPr>
        <w:t>Mar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ch</w:t>
      </w:r>
      <w:r w:rsidR="00267D9C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2018 </w:t>
      </w:r>
    </w:p>
    <w:p w14:paraId="27EFB2D6" w14:textId="0E59B262" w:rsidR="00635089" w:rsidRPr="005E05FA" w:rsidRDefault="00635089" w:rsidP="003544D4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  <w:lang w:eastAsia="es-CL"/>
        </w:rPr>
        <w:t>Designed and trained Sales team in ‘Excel for Sales course’ allowing to improve their revenue by developing an efficient work process and gaining knowledge directly related with daily routine.</w:t>
      </w:r>
    </w:p>
    <w:p w14:paraId="66849540" w14:textId="77777777" w:rsidR="00204D6F" w:rsidRPr="005E05FA" w:rsidRDefault="00204D6F" w:rsidP="00557FC4">
      <w:pPr>
        <w:pStyle w:val="Heading1"/>
        <w:spacing w:before="0" w:after="0" w:line="276" w:lineRule="auto"/>
        <w:rPr>
          <w:rFonts w:ascii="Lucida Sans" w:hAnsi="Lucida Sans" w:cs="Tahoma"/>
          <w:color w:val="auto"/>
          <w:sz w:val="18"/>
          <w:szCs w:val="18"/>
        </w:rPr>
      </w:pPr>
    </w:p>
    <w:p w14:paraId="1417D3D9" w14:textId="2F9E49DE" w:rsidR="00956BC4" w:rsidRPr="005E05FA" w:rsidRDefault="00956BC4" w:rsidP="00557FC4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color w:val="auto"/>
          <w:sz w:val="18"/>
          <w:szCs w:val="18"/>
        </w:rPr>
        <w:t>AZTEC EXCHANGE</w:t>
      </w:r>
      <w:r w:rsidR="003341E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DF568A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</w:p>
    <w:p w14:paraId="7126EF0A" w14:textId="4960C328" w:rsidR="00956BC4" w:rsidRPr="005E05FA" w:rsidRDefault="00956BC4" w:rsidP="00557FC4">
      <w:pPr>
        <w:pStyle w:val="Heading1"/>
        <w:spacing w:before="0" w:after="0" w:line="276" w:lineRule="auto"/>
        <w:rPr>
          <w:rFonts w:ascii="Lucida Sans" w:hAnsi="Lucida Sans" w:cs="Tahoma"/>
          <w:b w:val="0"/>
          <w:i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>Busine</w:t>
      </w:r>
      <w:r w:rsidR="00AD664E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ss Development Manager, Americas </w:t>
      </w:r>
      <w:r w:rsidR="00AD664E" w:rsidRPr="005E05FA">
        <w:rPr>
          <w:rFonts w:ascii="Lucida Sans" w:hAnsi="Lucida Sans" w:cs="Tahoma"/>
          <w:color w:val="auto"/>
          <w:sz w:val="18"/>
          <w:szCs w:val="18"/>
        </w:rPr>
        <w:t>|</w:t>
      </w:r>
      <w:r w:rsidR="00AD664E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AD664E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Miami, USA </w:t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3B36F8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</w:t>
      </w:r>
      <w:r w:rsidR="006B62E6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</w:t>
      </w:r>
      <w:r w:rsidR="0056063B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</w:t>
      </w:r>
      <w:r w:rsidR="006B62E6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BF7B10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May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2017 </w:t>
      </w:r>
      <w:r w:rsidR="003C1910" w:rsidRPr="005E05FA">
        <w:rPr>
          <w:rFonts w:ascii="Lucida Sans" w:hAnsi="Lucida Sans" w:cs="Tahoma"/>
          <w:b w:val="0"/>
          <w:color w:val="auto"/>
          <w:sz w:val="18"/>
          <w:szCs w:val="18"/>
        </w:rPr>
        <w:t>–</w:t>
      </w:r>
      <w:r w:rsidR="00BF7B10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Jun</w:t>
      </w:r>
      <w:r w:rsidR="0047131D" w:rsidRPr="005E05FA">
        <w:rPr>
          <w:rFonts w:ascii="Lucida Sans" w:hAnsi="Lucida Sans" w:cs="Tahoma"/>
          <w:b w:val="0"/>
          <w:color w:val="auto"/>
          <w:sz w:val="18"/>
          <w:szCs w:val="18"/>
        </w:rPr>
        <w:t>e</w:t>
      </w:r>
      <w:r w:rsidR="00BF7B10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2018</w:t>
      </w:r>
    </w:p>
    <w:p w14:paraId="3C7FCBFE" w14:textId="29F88C47" w:rsidR="00E42295" w:rsidRPr="005E05FA" w:rsidRDefault="00E42295" w:rsidP="001C7D87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Responsible </w:t>
      </w:r>
      <w:r w:rsidR="009F295F" w:rsidRPr="005E05FA">
        <w:rPr>
          <w:rFonts w:ascii="Lucida Sans" w:hAnsi="Lucida Sans" w:cs="Tahoma"/>
          <w:b w:val="0"/>
          <w:color w:val="auto"/>
          <w:sz w:val="18"/>
          <w:szCs w:val="18"/>
        </w:rPr>
        <w:t>for generating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new business with debtors in the accounts receivable financing industry and </w:t>
      </w:r>
      <w:r w:rsidR="009F295F" w:rsidRPr="005E05FA">
        <w:rPr>
          <w:rFonts w:ascii="Lucida Sans" w:hAnsi="Lucida Sans" w:cs="Tahoma"/>
          <w:b w:val="0"/>
          <w:color w:val="auto"/>
          <w:sz w:val="18"/>
          <w:szCs w:val="18"/>
        </w:rPr>
        <w:t>driving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big volume customers to obtain the sale of invoices of companies in LATAM. Calling/meet</w:t>
      </w:r>
      <w:r w:rsidR="006870D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ing C-level to obtain contracts.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</w:p>
    <w:p w14:paraId="7DAD5036" w14:textId="434BFC3F" w:rsidR="00E01E69" w:rsidRPr="005E05FA" w:rsidRDefault="00A31D34" w:rsidP="00557FC4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  <w:lang w:eastAsia="es-CL"/>
        </w:rPr>
        <w:t>Best seller</w:t>
      </w:r>
      <w:r w:rsidR="003B36F8" w:rsidRPr="005E05FA">
        <w:rPr>
          <w:rFonts w:ascii="Lucida Sans" w:hAnsi="Lucida Sans" w:cs="Tahoma"/>
          <w:color w:val="auto"/>
          <w:lang w:eastAsia="es-CL"/>
        </w:rPr>
        <w:t xml:space="preserve">, </w:t>
      </w:r>
      <w:proofErr w:type="spellStart"/>
      <w:r w:rsidR="00FF0192" w:rsidRPr="005E05FA">
        <w:rPr>
          <w:rFonts w:ascii="Lucida Sans" w:hAnsi="Lucida Sans" w:cs="Tahoma"/>
          <w:color w:val="auto"/>
          <w:lang w:eastAsia="es-CL"/>
        </w:rPr>
        <w:t>US</w:t>
      </w:r>
      <w:r w:rsidR="00E946F4" w:rsidRPr="005E05FA">
        <w:rPr>
          <w:rFonts w:ascii="Lucida Sans" w:hAnsi="Lucida Sans" w:cs="Tahoma"/>
          <w:color w:val="auto"/>
          <w:lang w:eastAsia="es-CL"/>
        </w:rPr>
        <w:t>$1.9</w:t>
      </w:r>
      <w:r w:rsidR="00FF0192" w:rsidRPr="005E05FA">
        <w:rPr>
          <w:rFonts w:ascii="Lucida Sans" w:hAnsi="Lucida Sans" w:cs="Tahoma"/>
          <w:color w:val="auto"/>
          <w:lang w:eastAsia="es-CL"/>
        </w:rPr>
        <w:t>million</w:t>
      </w:r>
      <w:proofErr w:type="spellEnd"/>
      <w:r w:rsidR="00FF0192" w:rsidRPr="005E05FA">
        <w:rPr>
          <w:rFonts w:ascii="Lucida Sans" w:hAnsi="Lucida Sans" w:cs="Tahoma"/>
          <w:color w:val="auto"/>
          <w:lang w:eastAsia="es-CL"/>
        </w:rPr>
        <w:t xml:space="preserve"> in 5 months</w:t>
      </w:r>
      <w:r w:rsidRPr="005E05FA">
        <w:rPr>
          <w:rFonts w:ascii="Lucida Sans" w:hAnsi="Lucida Sans" w:cs="Tahoma"/>
          <w:color w:val="auto"/>
          <w:lang w:eastAsia="es-CL"/>
        </w:rPr>
        <w:t>, plus new business line in Peru</w:t>
      </w:r>
      <w:r w:rsidR="00DB4102" w:rsidRPr="005E05FA">
        <w:rPr>
          <w:rFonts w:ascii="Lucida Sans" w:hAnsi="Lucida Sans" w:cs="Tahoma"/>
          <w:color w:val="auto"/>
          <w:lang w:eastAsia="es-CL"/>
        </w:rPr>
        <w:t xml:space="preserve"> with </w:t>
      </w:r>
      <w:proofErr w:type="spellStart"/>
      <w:r w:rsidR="00DB4102" w:rsidRPr="005E05FA">
        <w:rPr>
          <w:rFonts w:ascii="Lucida Sans" w:hAnsi="Lucida Sans" w:cs="Tahoma"/>
          <w:color w:val="auto"/>
          <w:lang w:eastAsia="es-CL"/>
        </w:rPr>
        <w:t>US700,000</w:t>
      </w:r>
      <w:proofErr w:type="spellEnd"/>
      <w:r w:rsidR="00DB4102" w:rsidRPr="005E05FA">
        <w:rPr>
          <w:rFonts w:ascii="Lucida Sans" w:hAnsi="Lucida Sans" w:cs="Tahoma"/>
          <w:color w:val="auto"/>
          <w:lang w:eastAsia="es-CL"/>
        </w:rPr>
        <w:t xml:space="preserve"> in new revenue</w:t>
      </w:r>
      <w:r w:rsidR="00A44E8D">
        <w:rPr>
          <w:rFonts w:ascii="Lucida Sans" w:hAnsi="Lucida Sans" w:cs="Tahoma"/>
          <w:color w:val="auto"/>
          <w:lang w:eastAsia="es-CL"/>
        </w:rPr>
        <w:t>.</w:t>
      </w:r>
    </w:p>
    <w:p w14:paraId="10FBE134" w14:textId="5518D6F3" w:rsidR="00B17B7D" w:rsidRPr="005E05FA" w:rsidRDefault="001F71A1" w:rsidP="00B17B7D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Teamwork with marketing, support </w:t>
      </w:r>
      <w:r w:rsidR="00064303" w:rsidRPr="005E05FA">
        <w:rPr>
          <w:rFonts w:ascii="Lucida Sans" w:hAnsi="Lucida Sans" w:cs="Tahoma"/>
          <w:color w:val="auto"/>
        </w:rPr>
        <w:t>with ideas</w:t>
      </w:r>
      <w:r w:rsidR="006870D3" w:rsidRPr="005E05FA">
        <w:rPr>
          <w:rFonts w:ascii="Lucida Sans" w:hAnsi="Lucida Sans" w:cs="Tahoma"/>
          <w:color w:val="auto"/>
        </w:rPr>
        <w:t>/strategies</w:t>
      </w:r>
      <w:r w:rsidR="00064303" w:rsidRPr="005E05FA">
        <w:rPr>
          <w:rFonts w:ascii="Lucida Sans" w:hAnsi="Lucida Sans" w:cs="Tahoma"/>
          <w:color w:val="auto"/>
        </w:rPr>
        <w:t xml:space="preserve"> for </w:t>
      </w:r>
      <w:r w:rsidR="00665AF8" w:rsidRPr="005E05FA">
        <w:rPr>
          <w:rFonts w:ascii="Lucida Sans" w:hAnsi="Lucida Sans" w:cs="Tahoma"/>
          <w:color w:val="auto"/>
        </w:rPr>
        <w:t>customer</w:t>
      </w:r>
      <w:r w:rsidR="00064303" w:rsidRPr="005E05FA">
        <w:rPr>
          <w:rFonts w:ascii="Lucida Sans" w:hAnsi="Lucida Sans" w:cs="Tahoma"/>
          <w:color w:val="auto"/>
        </w:rPr>
        <w:t xml:space="preserve"> en</w:t>
      </w:r>
      <w:r w:rsidR="006870D3" w:rsidRPr="005E05FA">
        <w:rPr>
          <w:rFonts w:ascii="Lucida Sans" w:hAnsi="Lucida Sans" w:cs="Tahoma"/>
          <w:color w:val="auto"/>
        </w:rPr>
        <w:t>gagement</w:t>
      </w:r>
      <w:r w:rsidR="001740D9" w:rsidRPr="005E05FA">
        <w:rPr>
          <w:rFonts w:ascii="Lucida Sans" w:hAnsi="Lucida Sans" w:cs="Tahoma"/>
          <w:color w:val="auto"/>
        </w:rPr>
        <w:t>,</w:t>
      </w:r>
      <w:r w:rsidR="00665AF8" w:rsidRPr="005E05FA">
        <w:rPr>
          <w:rFonts w:ascii="Lucida Sans" w:hAnsi="Lucida Sans" w:cs="Tahoma"/>
          <w:color w:val="auto"/>
        </w:rPr>
        <w:t xml:space="preserve"> </w:t>
      </w:r>
      <w:r w:rsidR="003608E7" w:rsidRPr="005E05FA">
        <w:rPr>
          <w:rFonts w:ascii="Lucida Sans" w:hAnsi="Lucida Sans" w:cs="Tahoma"/>
          <w:color w:val="auto"/>
        </w:rPr>
        <w:t>improving</w:t>
      </w:r>
      <w:r w:rsidR="00665AF8" w:rsidRPr="005E05FA">
        <w:rPr>
          <w:rFonts w:ascii="Lucida Sans" w:hAnsi="Lucida Sans" w:cs="Tahoma"/>
          <w:color w:val="auto"/>
        </w:rPr>
        <w:t xml:space="preserve"> customer perception</w:t>
      </w:r>
      <w:r w:rsidR="00A44E8D">
        <w:rPr>
          <w:rFonts w:ascii="Lucida Sans" w:hAnsi="Lucida Sans" w:cs="Tahoma"/>
          <w:color w:val="auto"/>
        </w:rPr>
        <w:t>.</w:t>
      </w:r>
    </w:p>
    <w:p w14:paraId="0C52E150" w14:textId="374467A5" w:rsidR="00956BC4" w:rsidRPr="005E05FA" w:rsidRDefault="00956BC4" w:rsidP="00E76846">
      <w:pPr>
        <w:pStyle w:val="Heading1"/>
        <w:spacing w:before="0" w:after="0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        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</w:p>
    <w:p w14:paraId="629A78ED" w14:textId="3050BD2D" w:rsidR="00956BC4" w:rsidRPr="005E05FA" w:rsidRDefault="00AF42BE" w:rsidP="00557FC4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Senior Client Management </w:t>
      </w:r>
      <w:r w:rsidRPr="005E05FA">
        <w:rPr>
          <w:rFonts w:ascii="Lucida Sans" w:hAnsi="Lucida Sans" w:cs="Tahoma"/>
          <w:color w:val="auto"/>
          <w:sz w:val="18"/>
          <w:szCs w:val="18"/>
        </w:rPr>
        <w:t>|</w:t>
      </w: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>Miami, U</w:t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845CD9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</w:t>
      </w:r>
      <w:r w:rsidR="00557FC4"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</w:t>
      </w:r>
      <w:r w:rsidR="002743C4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</w:t>
      </w:r>
      <w:r w:rsidR="003B36F8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    </w:t>
      </w:r>
      <w:r w:rsidR="004D4CEF">
        <w:rPr>
          <w:rFonts w:ascii="Lucida Sans" w:hAnsi="Lucida Sans" w:cs="Tahoma"/>
          <w:b w:val="0"/>
          <w:color w:val="auto"/>
          <w:sz w:val="18"/>
          <w:szCs w:val="18"/>
        </w:rPr>
        <w:t xml:space="preserve">      </w:t>
      </w:r>
      <w:r w:rsidR="003B36F8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</w:t>
      </w:r>
      <w:r w:rsidR="00557FC4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</w:t>
      </w:r>
      <w:r w:rsidR="00845CD9" w:rsidRPr="005E05FA">
        <w:rPr>
          <w:rFonts w:ascii="Lucida Sans" w:hAnsi="Lucida Sans" w:cs="Tahoma"/>
          <w:b w:val="0"/>
          <w:color w:val="auto"/>
          <w:sz w:val="18"/>
          <w:szCs w:val="18"/>
        </w:rPr>
        <w:t>Apr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il</w:t>
      </w:r>
      <w:r w:rsidR="00845CD9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2016 </w:t>
      </w:r>
      <w:r w:rsidR="003C1910" w:rsidRPr="005E05FA">
        <w:rPr>
          <w:rFonts w:ascii="Lucida Sans" w:hAnsi="Lucida Sans" w:cs="Tahoma"/>
          <w:b w:val="0"/>
          <w:color w:val="auto"/>
          <w:sz w:val="18"/>
          <w:szCs w:val="18"/>
        </w:rPr>
        <w:t>–</w:t>
      </w:r>
      <w:r w:rsidR="002743C4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4E3182" w:rsidRPr="005E05FA">
        <w:rPr>
          <w:rFonts w:ascii="Lucida Sans" w:hAnsi="Lucida Sans" w:cs="Tahoma"/>
          <w:b w:val="0"/>
          <w:color w:val="auto"/>
          <w:sz w:val="18"/>
          <w:szCs w:val="18"/>
        </w:rPr>
        <w:t>May 2017</w:t>
      </w:r>
    </w:p>
    <w:p w14:paraId="1ED2CE1E" w14:textId="6C483A7C" w:rsidR="0027430B" w:rsidRPr="005E05FA" w:rsidRDefault="00175C95" w:rsidP="001C7D87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Responsible to e</w:t>
      </w:r>
      <w:r w:rsidR="0035668C" w:rsidRPr="005E05FA">
        <w:rPr>
          <w:rFonts w:ascii="Lucida Sans" w:hAnsi="Lucida Sans" w:cs="Tahoma"/>
          <w:color w:val="auto"/>
        </w:rPr>
        <w:t xml:space="preserve">ngage new </w:t>
      </w:r>
      <w:r w:rsidR="00B44519" w:rsidRPr="005E05FA">
        <w:rPr>
          <w:rFonts w:ascii="Lucida Sans" w:hAnsi="Lucida Sans" w:cs="Tahoma"/>
          <w:color w:val="auto"/>
        </w:rPr>
        <w:t>market of Latin America</w:t>
      </w:r>
      <w:r w:rsidRPr="005E05FA">
        <w:rPr>
          <w:rFonts w:ascii="Lucida Sans" w:hAnsi="Lucida Sans" w:cs="Tahoma"/>
          <w:color w:val="auto"/>
        </w:rPr>
        <w:t xml:space="preserve"> </w:t>
      </w:r>
      <w:r w:rsidR="0027430B" w:rsidRPr="005E05FA">
        <w:rPr>
          <w:rFonts w:ascii="Lucida Sans" w:hAnsi="Lucida Sans" w:cs="Tahoma"/>
          <w:color w:val="auto"/>
        </w:rPr>
        <w:t xml:space="preserve">by selling the </w:t>
      </w:r>
      <w:proofErr w:type="spellStart"/>
      <w:r w:rsidR="0027430B" w:rsidRPr="005E05FA">
        <w:rPr>
          <w:rFonts w:ascii="Lucida Sans" w:hAnsi="Lucida Sans" w:cs="Tahoma"/>
          <w:color w:val="auto"/>
        </w:rPr>
        <w:t>ePayMe</w:t>
      </w:r>
      <w:proofErr w:type="spellEnd"/>
      <w:r w:rsidR="0027430B" w:rsidRPr="005E05FA">
        <w:rPr>
          <w:rFonts w:ascii="Lucida Sans" w:hAnsi="Lucida Sans" w:cs="Tahoma"/>
          <w:color w:val="auto"/>
        </w:rPr>
        <w:t xml:space="preserve"> Platform Value </w:t>
      </w:r>
      <w:r w:rsidR="00771F02" w:rsidRPr="005E05FA">
        <w:rPr>
          <w:rFonts w:ascii="Lucida Sans" w:hAnsi="Lucida Sans" w:cs="Tahoma"/>
          <w:color w:val="auto"/>
        </w:rPr>
        <w:t>Proposition</w:t>
      </w:r>
      <w:r w:rsidR="00DB4ED7" w:rsidRPr="005E05FA">
        <w:rPr>
          <w:rFonts w:ascii="Lucida Sans" w:hAnsi="Lucida Sans" w:cs="Tahoma"/>
          <w:color w:val="auto"/>
        </w:rPr>
        <w:t xml:space="preserve"> </w:t>
      </w:r>
      <w:r w:rsidR="00B6004F" w:rsidRPr="005E05FA">
        <w:rPr>
          <w:rFonts w:ascii="Lucida Sans" w:hAnsi="Lucida Sans" w:cs="Tahoma"/>
          <w:color w:val="auto"/>
        </w:rPr>
        <w:t xml:space="preserve">as Financial Service </w:t>
      </w:r>
      <w:r w:rsidRPr="005E05FA">
        <w:rPr>
          <w:rFonts w:ascii="Lucida Sans" w:hAnsi="Lucida Sans" w:cs="Tahoma"/>
          <w:color w:val="auto"/>
        </w:rPr>
        <w:t xml:space="preserve">including </w:t>
      </w:r>
      <w:r w:rsidR="00B6004F" w:rsidRPr="005E05FA">
        <w:rPr>
          <w:rFonts w:ascii="Lucida Sans" w:hAnsi="Lucida Sans" w:cs="Tahoma"/>
          <w:color w:val="auto"/>
        </w:rPr>
        <w:t xml:space="preserve">risk management, risk assessment and compliance of clients. </w:t>
      </w:r>
    </w:p>
    <w:p w14:paraId="0646E377" w14:textId="34FB0EDB" w:rsidR="00175C95" w:rsidRPr="005E05FA" w:rsidRDefault="00676BB5" w:rsidP="00557FC4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Handled</w:t>
      </w:r>
      <w:r w:rsidR="00175C95" w:rsidRPr="005E05FA">
        <w:rPr>
          <w:rFonts w:ascii="Lucida Sans" w:hAnsi="Lucida Sans" w:cs="Tahoma"/>
          <w:color w:val="auto"/>
        </w:rPr>
        <w:t xml:space="preserve"> portfolio of +200 customers with +40% of client acceptance</w:t>
      </w:r>
      <w:r w:rsidR="003341E3" w:rsidRPr="005E05FA">
        <w:rPr>
          <w:rFonts w:ascii="Lucida Sans" w:hAnsi="Lucida Sans" w:cs="Tahoma"/>
          <w:color w:val="auto"/>
        </w:rPr>
        <w:t xml:space="preserve"> with different currency type and cross-border business</w:t>
      </w:r>
      <w:r w:rsidR="00A44E8D">
        <w:rPr>
          <w:rFonts w:ascii="Lucida Sans" w:hAnsi="Lucida Sans" w:cs="Tahoma"/>
          <w:color w:val="auto"/>
        </w:rPr>
        <w:t>.</w:t>
      </w:r>
    </w:p>
    <w:p w14:paraId="424BE86E" w14:textId="1E75B496" w:rsidR="00FE318C" w:rsidRPr="005E05FA" w:rsidRDefault="0069069D" w:rsidP="00FE318C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Developed techniques </w:t>
      </w:r>
      <w:r w:rsidR="00130C69" w:rsidRPr="005E05FA">
        <w:rPr>
          <w:rFonts w:ascii="Lucida Sans" w:hAnsi="Lucida Sans" w:cs="Tahoma"/>
          <w:color w:val="auto"/>
        </w:rPr>
        <w:t xml:space="preserve">to </w:t>
      </w:r>
      <w:r w:rsidRPr="005E05FA">
        <w:rPr>
          <w:rFonts w:ascii="Lucida Sans" w:hAnsi="Lucida Sans" w:cs="Tahoma"/>
          <w:color w:val="auto"/>
        </w:rPr>
        <w:t>increase new customers rate</w:t>
      </w:r>
      <w:r w:rsidR="009D6C93" w:rsidRPr="005E05FA">
        <w:rPr>
          <w:rFonts w:ascii="Lucida Sans" w:hAnsi="Lucida Sans" w:cs="Tahoma"/>
          <w:color w:val="auto"/>
        </w:rPr>
        <w:t xml:space="preserve">, </w:t>
      </w:r>
      <w:r w:rsidR="00680F72" w:rsidRPr="005E05FA">
        <w:rPr>
          <w:rFonts w:ascii="Lucida Sans" w:hAnsi="Lucida Sans" w:cs="Tahoma"/>
          <w:color w:val="auto"/>
        </w:rPr>
        <w:t xml:space="preserve">based on </w:t>
      </w:r>
      <w:r w:rsidRPr="005E05FA">
        <w:rPr>
          <w:rFonts w:ascii="Lucida Sans" w:hAnsi="Lucida Sans" w:cs="Tahoma"/>
          <w:color w:val="auto"/>
        </w:rPr>
        <w:t>market data analysis</w:t>
      </w:r>
      <w:r w:rsidR="00A44E8D">
        <w:rPr>
          <w:rFonts w:ascii="Lucida Sans" w:hAnsi="Lucida Sans" w:cs="Tahoma"/>
          <w:color w:val="auto"/>
        </w:rPr>
        <w:t>.</w:t>
      </w:r>
    </w:p>
    <w:p w14:paraId="0502AF00" w14:textId="249DADD8" w:rsidR="0003046A" w:rsidRPr="005E05FA" w:rsidRDefault="00FE318C" w:rsidP="00FE318C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Supported It team with tests and </w:t>
      </w:r>
      <w:r w:rsidR="0069069D" w:rsidRPr="005E05FA">
        <w:rPr>
          <w:rFonts w:ascii="Lucida Sans" w:hAnsi="Lucida Sans" w:cs="Tahoma"/>
          <w:color w:val="auto"/>
        </w:rPr>
        <w:t xml:space="preserve">business reports to update internal </w:t>
      </w:r>
      <w:r w:rsidRPr="005E05FA">
        <w:rPr>
          <w:rFonts w:ascii="Lucida Sans" w:hAnsi="Lucida Sans" w:cs="Tahoma"/>
          <w:color w:val="auto"/>
        </w:rPr>
        <w:t>system and platform</w:t>
      </w:r>
      <w:r w:rsidR="00A44E8D">
        <w:rPr>
          <w:rFonts w:ascii="Lucida Sans" w:hAnsi="Lucida Sans" w:cs="Tahoma"/>
          <w:color w:val="auto"/>
        </w:rPr>
        <w:t>.</w:t>
      </w:r>
    </w:p>
    <w:p w14:paraId="130F10A0" w14:textId="77777777" w:rsidR="00FE318C" w:rsidRPr="005E05FA" w:rsidRDefault="00FE318C" w:rsidP="00E76846">
      <w:pPr>
        <w:pStyle w:val="ListBullet"/>
        <w:numPr>
          <w:ilvl w:val="0"/>
          <w:numId w:val="0"/>
        </w:numPr>
        <w:spacing w:after="0"/>
        <w:ind w:left="144"/>
        <w:rPr>
          <w:rFonts w:ascii="Lucida Sans" w:hAnsi="Lucida Sans" w:cs="Tahoma"/>
          <w:color w:val="auto"/>
        </w:rPr>
      </w:pPr>
    </w:p>
    <w:p w14:paraId="5A610F85" w14:textId="2FE5B619" w:rsidR="00956BC4" w:rsidRPr="005E05FA" w:rsidRDefault="00956BC4" w:rsidP="00557FC4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color w:val="auto"/>
          <w:sz w:val="18"/>
          <w:szCs w:val="18"/>
        </w:rPr>
        <w:t>AMINORTE SA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        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</w:t>
      </w:r>
      <w:r w:rsidR="00125F1F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</w:t>
      </w:r>
    </w:p>
    <w:p w14:paraId="589D4E43" w14:textId="7D632F92" w:rsidR="00956BC4" w:rsidRPr="005E05FA" w:rsidRDefault="00DE7B92" w:rsidP="00557FC4">
      <w:pPr>
        <w:pStyle w:val="Heading1"/>
        <w:spacing w:before="0" w:after="0" w:line="276" w:lineRule="auto"/>
        <w:rPr>
          <w:rFonts w:ascii="Lucida Sans" w:hAnsi="Lucida Sans" w:cs="Tahoma"/>
          <w:b w:val="0"/>
          <w:i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>Data</w:t>
      </w:r>
      <w:r w:rsidR="00204B02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Analyst</w:t>
      </w:r>
      <w:r w:rsidR="00AF42BE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AF42BE" w:rsidRPr="005E05FA">
        <w:rPr>
          <w:rFonts w:ascii="Lucida Sans" w:hAnsi="Lucida Sans" w:cs="Tahoma"/>
          <w:b w:val="0"/>
          <w:color w:val="auto"/>
          <w:sz w:val="18"/>
          <w:szCs w:val="18"/>
        </w:rPr>
        <w:t>|</w:t>
      </w:r>
      <w:r w:rsidR="00AF42BE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AF42BE" w:rsidRPr="005E05FA">
        <w:rPr>
          <w:rFonts w:ascii="Lucida Sans" w:hAnsi="Lucida Sans" w:cs="Tahoma"/>
          <w:b w:val="0"/>
          <w:color w:val="auto"/>
          <w:sz w:val="18"/>
          <w:szCs w:val="18"/>
        </w:rPr>
        <w:t>Santiago, Chile</w:t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  <w:t xml:space="preserve">                            </w:t>
      </w:r>
      <w:r w:rsidR="00787AF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676BB5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                          </w:t>
      </w:r>
      <w:r w:rsidR="002F3613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     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>Ju</w:t>
      </w:r>
      <w:r w:rsidR="00E52797" w:rsidRPr="005E05FA">
        <w:rPr>
          <w:rFonts w:ascii="Lucida Sans" w:hAnsi="Lucida Sans" w:cs="Tahoma"/>
          <w:b w:val="0"/>
          <w:color w:val="auto"/>
          <w:sz w:val="18"/>
          <w:szCs w:val="18"/>
        </w:rPr>
        <w:t>n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e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2014 </w:t>
      </w:r>
      <w:r w:rsidR="003C1910" w:rsidRPr="005E05FA">
        <w:rPr>
          <w:rFonts w:ascii="Lucida Sans" w:hAnsi="Lucida Sans" w:cs="Tahoma"/>
          <w:b w:val="0"/>
          <w:color w:val="auto"/>
          <w:sz w:val="18"/>
          <w:szCs w:val="18"/>
        </w:rPr>
        <w:t>–</w:t>
      </w:r>
      <w:r w:rsidR="006B62E6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>Feb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ruary</w:t>
      </w:r>
      <w:r w:rsidR="00787AF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2016</w:t>
      </w:r>
    </w:p>
    <w:p w14:paraId="7142B8A8" w14:textId="4E8419C5" w:rsidR="00175C95" w:rsidRDefault="00676BB5" w:rsidP="001C7D87">
      <w:pPr>
        <w:pStyle w:val="Heading1"/>
        <w:spacing w:before="0" w:after="0" w:line="276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Responsible </w:t>
      </w:r>
      <w:r w:rsidR="009F295F" w:rsidRPr="005E05FA">
        <w:rPr>
          <w:rFonts w:ascii="Lucida Sans" w:hAnsi="Lucida Sans" w:cs="Tahoma"/>
          <w:b w:val="0"/>
          <w:color w:val="auto"/>
          <w:sz w:val="18"/>
          <w:szCs w:val="18"/>
        </w:rPr>
        <w:t>f</w:t>
      </w:r>
      <w:r w:rsidR="00570C94" w:rsidRPr="005E05FA">
        <w:rPr>
          <w:rFonts w:ascii="Lucida Sans" w:hAnsi="Lucida Sans" w:cs="Tahoma"/>
          <w:b w:val="0"/>
          <w:color w:val="auto"/>
          <w:sz w:val="18"/>
          <w:szCs w:val="18"/>
        </w:rPr>
        <w:t>or</w:t>
      </w:r>
      <w:r w:rsidR="009F295F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1D2E20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extracting, cleaning and </w:t>
      </w:r>
      <w:r w:rsidR="007A4E91" w:rsidRPr="005E05FA">
        <w:rPr>
          <w:rFonts w:ascii="Lucida Sans" w:hAnsi="Lucida Sans" w:cs="Tahoma"/>
          <w:b w:val="0"/>
          <w:color w:val="auto"/>
          <w:sz w:val="18"/>
          <w:szCs w:val="18"/>
        </w:rPr>
        <w:t>interpreting business and market data</w:t>
      </w:r>
      <w:r w:rsidR="003341E3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. </w:t>
      </w:r>
    </w:p>
    <w:p w14:paraId="32EF3EF8" w14:textId="250C24EB" w:rsidR="00563E4D" w:rsidRDefault="00563E4D" w:rsidP="00563E4D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>
        <w:rPr>
          <w:rFonts w:ascii="Lucida Sans" w:hAnsi="Lucida Sans" w:cs="Tahoma"/>
          <w:color w:val="auto"/>
        </w:rPr>
        <w:t xml:space="preserve">Collaboration in the creation of extracting data software to further </w:t>
      </w:r>
      <w:r w:rsidR="00391E71">
        <w:rPr>
          <w:rFonts w:ascii="Lucida Sans" w:hAnsi="Lucida Sans" w:cs="Tahoma"/>
          <w:color w:val="auto"/>
        </w:rPr>
        <w:t>analyze</w:t>
      </w:r>
      <w:r>
        <w:rPr>
          <w:rFonts w:ascii="Lucida Sans" w:hAnsi="Lucida Sans" w:cs="Tahoma"/>
          <w:color w:val="auto"/>
        </w:rPr>
        <w:t xml:space="preserve"> and gave </w:t>
      </w:r>
      <w:r w:rsidR="00391E71">
        <w:rPr>
          <w:rFonts w:ascii="Lucida Sans" w:hAnsi="Lucida Sans" w:cs="Tahoma"/>
          <w:color w:val="auto"/>
        </w:rPr>
        <w:t>directors</w:t>
      </w:r>
      <w:r>
        <w:rPr>
          <w:rFonts w:ascii="Lucida Sans" w:hAnsi="Lucida Sans" w:cs="Tahoma"/>
          <w:color w:val="auto"/>
        </w:rPr>
        <w:t xml:space="preserve"> new markets trends.</w:t>
      </w:r>
    </w:p>
    <w:p w14:paraId="25E75D0C" w14:textId="3B036BB3" w:rsidR="00E83F8C" w:rsidRPr="00617F51" w:rsidRDefault="00617F51" w:rsidP="00617F51">
      <w:pPr>
        <w:pStyle w:val="ListBullet"/>
        <w:spacing w:after="0" w:line="276" w:lineRule="auto"/>
        <w:rPr>
          <w:rFonts w:ascii="Lucida Sans" w:hAnsi="Lucida Sans" w:cs="Tahoma"/>
          <w:color w:val="auto"/>
        </w:rPr>
      </w:pPr>
      <w:r>
        <w:rPr>
          <w:rFonts w:ascii="Lucida Sans" w:hAnsi="Lucida Sans" w:cs="Tahoma"/>
          <w:color w:val="auto"/>
        </w:rPr>
        <w:t>Transformed company data into dashboard of opportunities to develop client relationships</w:t>
      </w:r>
      <w:r w:rsidRPr="00617F51">
        <w:rPr>
          <w:rFonts w:ascii="Lucida Sans" w:hAnsi="Lucida Sans" w:cs="Tahoma"/>
          <w:color w:val="auto"/>
        </w:rPr>
        <w:t xml:space="preserve"> </w:t>
      </w:r>
    </w:p>
    <w:p w14:paraId="4CC01846" w14:textId="67C79B0A" w:rsidR="00FE318C" w:rsidRPr="005E05FA" w:rsidRDefault="00FE318C" w:rsidP="00FE318C">
      <w:pPr>
        <w:pStyle w:val="Heading1"/>
        <w:spacing w:before="0" w:after="0" w:line="252" w:lineRule="auto"/>
        <w:rPr>
          <w:rFonts w:ascii="Lucida Sans" w:hAnsi="Lucida Sans" w:cs="Tahoma"/>
          <w:b w:val="0"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                                 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  <w:t xml:space="preserve">                          </w:t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  <w:r w:rsidRPr="005E05FA">
        <w:rPr>
          <w:rFonts w:ascii="Lucida Sans" w:hAnsi="Lucida Sans" w:cs="Tahoma"/>
          <w:b w:val="0"/>
          <w:color w:val="auto"/>
          <w:sz w:val="18"/>
          <w:szCs w:val="18"/>
        </w:rPr>
        <w:tab/>
      </w:r>
    </w:p>
    <w:p w14:paraId="0070230E" w14:textId="5158B40C" w:rsidR="00FE318C" w:rsidRPr="005E05FA" w:rsidRDefault="00FE318C" w:rsidP="00FE318C">
      <w:pPr>
        <w:pStyle w:val="Heading1"/>
        <w:spacing w:before="0" w:after="0" w:line="252" w:lineRule="auto"/>
        <w:rPr>
          <w:rFonts w:ascii="Lucida Sans" w:hAnsi="Lucida Sans" w:cs="Tahoma"/>
          <w:b w:val="0"/>
          <w:i/>
          <w:color w:val="auto"/>
          <w:sz w:val="18"/>
          <w:szCs w:val="18"/>
        </w:rPr>
      </w:pPr>
      <w:r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>Project Manage</w:t>
      </w:r>
      <w:r w:rsidR="009B161D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r </w:t>
      </w:r>
      <w:r w:rsidR="00DE7B92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(Data Migration) </w:t>
      </w:r>
      <w:r w:rsidR="00F50ECB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>|</w:t>
      </w:r>
      <w:r w:rsidR="00213BB9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213BB9" w:rsidRPr="005E05FA">
        <w:rPr>
          <w:rFonts w:ascii="Lucida Sans" w:hAnsi="Lucida Sans" w:cs="Tahoma"/>
          <w:b w:val="0"/>
          <w:color w:val="auto"/>
          <w:sz w:val="18"/>
          <w:szCs w:val="18"/>
        </w:rPr>
        <w:t>Santiago, Chile</w:t>
      </w:r>
      <w:r w:rsidR="00DE7B92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</w:t>
      </w:r>
      <w:r w:rsidR="00213BB9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213BB9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213BB9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213BB9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ab/>
      </w:r>
      <w:r w:rsidR="004D4CEF">
        <w:rPr>
          <w:rFonts w:ascii="Lucida Sans" w:hAnsi="Lucida Sans" w:cs="Tahoma"/>
          <w:b w:val="0"/>
          <w:i/>
          <w:color w:val="auto"/>
          <w:sz w:val="18"/>
          <w:szCs w:val="18"/>
        </w:rPr>
        <w:tab/>
        <w:t xml:space="preserve">          </w:t>
      </w:r>
      <w:r w:rsidR="00E07EC0" w:rsidRPr="005E05FA">
        <w:rPr>
          <w:rFonts w:ascii="Lucida Sans" w:hAnsi="Lucida Sans" w:cs="Tahoma"/>
          <w:b w:val="0"/>
          <w:i/>
          <w:color w:val="auto"/>
          <w:sz w:val="18"/>
          <w:szCs w:val="18"/>
        </w:rPr>
        <w:t xml:space="preserve"> </w:t>
      </w:r>
      <w:r w:rsidR="00213BB9" w:rsidRPr="005E05FA">
        <w:rPr>
          <w:rFonts w:ascii="Lucida Sans" w:hAnsi="Lucida Sans" w:cs="Tahoma"/>
          <w:b w:val="0"/>
          <w:color w:val="auto"/>
          <w:sz w:val="18"/>
          <w:szCs w:val="18"/>
        </w:rPr>
        <w:t>Oct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ober</w:t>
      </w:r>
      <w:r w:rsidR="00213BB9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2012 </w:t>
      </w:r>
      <w:r w:rsidR="003C1910" w:rsidRPr="005E05FA">
        <w:rPr>
          <w:rFonts w:ascii="Lucida Sans" w:hAnsi="Lucida Sans" w:cs="Tahoma"/>
          <w:b w:val="0"/>
          <w:color w:val="auto"/>
          <w:sz w:val="18"/>
          <w:szCs w:val="18"/>
        </w:rPr>
        <w:t>–</w:t>
      </w:r>
      <w:r w:rsidR="00213BB9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Jul</w:t>
      </w:r>
      <w:r w:rsidR="00E07EC0" w:rsidRPr="005E05FA">
        <w:rPr>
          <w:rFonts w:ascii="Lucida Sans" w:hAnsi="Lucida Sans" w:cs="Tahoma"/>
          <w:b w:val="0"/>
          <w:color w:val="auto"/>
          <w:sz w:val="18"/>
          <w:szCs w:val="18"/>
        </w:rPr>
        <w:t>y</w:t>
      </w:r>
      <w:r w:rsidR="00213BB9" w:rsidRPr="005E05FA">
        <w:rPr>
          <w:rFonts w:ascii="Lucida Sans" w:hAnsi="Lucida Sans" w:cs="Tahoma"/>
          <w:b w:val="0"/>
          <w:color w:val="auto"/>
          <w:sz w:val="18"/>
          <w:szCs w:val="18"/>
        </w:rPr>
        <w:t xml:space="preserve"> 2014</w:t>
      </w:r>
    </w:p>
    <w:p w14:paraId="0780C92D" w14:textId="77251D19" w:rsidR="003B5023" w:rsidRPr="005E05FA" w:rsidRDefault="00F50ECB" w:rsidP="003B5023">
      <w:pPr>
        <w:pStyle w:val="ListBullet"/>
        <w:numPr>
          <w:ilvl w:val="0"/>
          <w:numId w:val="0"/>
        </w:numPr>
        <w:spacing w:after="0" w:line="252" w:lineRule="auto"/>
        <w:ind w:left="144" w:hanging="144"/>
        <w:jc w:val="both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Orchestrated </w:t>
      </w:r>
      <w:r w:rsidR="001C7D87" w:rsidRPr="005E05FA">
        <w:rPr>
          <w:rFonts w:ascii="Lucida Sans" w:hAnsi="Lucida Sans" w:cs="Tahoma"/>
          <w:color w:val="auto"/>
        </w:rPr>
        <w:t>an</w:t>
      </w:r>
      <w:r w:rsidRPr="005E05FA">
        <w:rPr>
          <w:rFonts w:ascii="Lucida Sans" w:hAnsi="Lucida Sans" w:cs="Tahoma"/>
          <w:color w:val="auto"/>
        </w:rPr>
        <w:t xml:space="preserve"> initiation, planning, design, execution, monitoring, controlling and procurement of the migration into new ERP</w:t>
      </w:r>
      <w:r w:rsidR="00B01D62">
        <w:rPr>
          <w:rFonts w:ascii="Lucida Sans" w:hAnsi="Lucida Sans" w:cs="Tahoma"/>
          <w:color w:val="auto"/>
        </w:rPr>
        <w:t>, transforming users needs into technical requirements and vice-</w:t>
      </w:r>
      <w:r w:rsidR="00403202">
        <w:rPr>
          <w:rFonts w:ascii="Lucida Sans" w:hAnsi="Lucida Sans" w:cs="Tahoma"/>
          <w:color w:val="auto"/>
        </w:rPr>
        <w:t>v</w:t>
      </w:r>
      <w:r w:rsidR="00B01D62">
        <w:rPr>
          <w:rFonts w:ascii="Lucida Sans" w:hAnsi="Lucida Sans" w:cs="Tahoma"/>
          <w:color w:val="auto"/>
        </w:rPr>
        <w:t>ersa.</w:t>
      </w:r>
    </w:p>
    <w:p w14:paraId="68FD7998" w14:textId="5E5F6D90" w:rsidR="00FE318C" w:rsidRPr="005E05FA" w:rsidRDefault="00FE318C" w:rsidP="00FE318C">
      <w:pPr>
        <w:pStyle w:val="ListBullet"/>
        <w:spacing w:after="0" w:line="252" w:lineRule="auto"/>
        <w:jc w:val="both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Restructured rigid process</w:t>
      </w:r>
      <w:r w:rsidR="00403202">
        <w:rPr>
          <w:rFonts w:ascii="Lucida Sans" w:hAnsi="Lucida Sans" w:cs="Tahoma"/>
          <w:color w:val="auto"/>
        </w:rPr>
        <w:t>es</w:t>
      </w:r>
      <w:r w:rsidRPr="005E05FA">
        <w:rPr>
          <w:rFonts w:ascii="Lucida Sans" w:hAnsi="Lucida Sans" w:cs="Tahoma"/>
          <w:color w:val="auto"/>
        </w:rPr>
        <w:t xml:space="preserve"> and integrated them into the new ERP, decreasing </w:t>
      </w:r>
      <w:r w:rsidR="00403202">
        <w:rPr>
          <w:rFonts w:ascii="Lucida Sans" w:hAnsi="Lucida Sans" w:cs="Tahoma"/>
          <w:color w:val="auto"/>
        </w:rPr>
        <w:t xml:space="preserve">logistic </w:t>
      </w:r>
      <w:r w:rsidRPr="005E05FA">
        <w:rPr>
          <w:rFonts w:ascii="Lucida Sans" w:hAnsi="Lucida Sans" w:cs="Tahoma"/>
          <w:color w:val="auto"/>
        </w:rPr>
        <w:t xml:space="preserve">time </w:t>
      </w:r>
      <w:r w:rsidR="00403202">
        <w:rPr>
          <w:rFonts w:ascii="Lucida Sans" w:hAnsi="Lucida Sans" w:cs="Tahoma"/>
          <w:color w:val="auto"/>
        </w:rPr>
        <w:t xml:space="preserve">process </w:t>
      </w:r>
      <w:r w:rsidRPr="005E05FA">
        <w:rPr>
          <w:rFonts w:ascii="Lucida Sans" w:hAnsi="Lucida Sans" w:cs="Tahoma"/>
          <w:color w:val="auto"/>
        </w:rPr>
        <w:t>by 60%</w:t>
      </w:r>
      <w:r w:rsidR="00A44E8D">
        <w:rPr>
          <w:rFonts w:ascii="Lucida Sans" w:hAnsi="Lucida Sans" w:cs="Tahoma"/>
          <w:color w:val="auto"/>
        </w:rPr>
        <w:t>.</w:t>
      </w:r>
    </w:p>
    <w:p w14:paraId="3674FD37" w14:textId="619760DF" w:rsidR="003B5023" w:rsidRPr="005E05FA" w:rsidRDefault="003B5023" w:rsidP="009E3336">
      <w:pPr>
        <w:pStyle w:val="ListBullet"/>
        <w:spacing w:after="0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Process completed within 8 months, by managing IT team, including training personnel</w:t>
      </w:r>
      <w:r w:rsidR="00A44E8D">
        <w:rPr>
          <w:rFonts w:ascii="Lucida Sans" w:hAnsi="Lucida Sans" w:cs="Tahoma"/>
          <w:color w:val="auto"/>
        </w:rPr>
        <w:t>.</w:t>
      </w:r>
    </w:p>
    <w:p w14:paraId="741E4707" w14:textId="076C3770" w:rsidR="001F6A1A" w:rsidRPr="005E05FA" w:rsidRDefault="001F6A1A" w:rsidP="007A4E91">
      <w:pPr>
        <w:pStyle w:val="ListBullet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Cleaned, transformed old data to migrate into new ERP</w:t>
      </w:r>
      <w:r w:rsidR="00A44E8D">
        <w:rPr>
          <w:rFonts w:ascii="Lucida Sans" w:hAnsi="Lucida Sans" w:cs="Tahoma"/>
          <w:color w:val="auto"/>
        </w:rPr>
        <w:t>.</w:t>
      </w:r>
    </w:p>
    <w:p w14:paraId="2F39E747" w14:textId="41AAEF09" w:rsidR="005E05FA" w:rsidRDefault="005E05FA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p w14:paraId="55A0F7CC" w14:textId="77777777" w:rsidR="009E3336" w:rsidRDefault="009E3336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p w14:paraId="7FCB95AF" w14:textId="1E40D432" w:rsidR="007977E7" w:rsidRDefault="007977E7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p w14:paraId="3819472D" w14:textId="3CCC47FD" w:rsidR="00DC3F27" w:rsidRDefault="00DC3F27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p w14:paraId="03F2890F" w14:textId="77777777" w:rsidR="00DC3F27" w:rsidRPr="005E05FA" w:rsidRDefault="00DC3F27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  <w:bookmarkStart w:id="0" w:name="_GoBack"/>
      <w:bookmarkEnd w:id="0"/>
    </w:p>
    <w:p w14:paraId="6B6ABB0D" w14:textId="77777777" w:rsidR="005E05FA" w:rsidRPr="005E05FA" w:rsidRDefault="005E05FA" w:rsidP="005E05FA">
      <w:pPr>
        <w:pStyle w:val="ListBullet"/>
        <w:numPr>
          <w:ilvl w:val="0"/>
          <w:numId w:val="0"/>
        </w:numPr>
        <w:pBdr>
          <w:bottom w:val="single" w:sz="12" w:space="1" w:color="808080" w:themeColor="accent4"/>
        </w:pBdr>
        <w:spacing w:after="0" w:line="276" w:lineRule="auto"/>
        <w:rPr>
          <w:rFonts w:ascii="Lucida Sans" w:hAnsi="Lucida Sans" w:cs="Tahoma"/>
          <w:b/>
          <w:color w:val="auto"/>
        </w:rPr>
      </w:pPr>
      <w:r w:rsidRPr="005E05FA">
        <w:rPr>
          <w:rFonts w:ascii="Lucida Sans" w:hAnsi="Lucida Sans" w:cs="Tahoma"/>
          <w:b/>
          <w:color w:val="auto"/>
        </w:rPr>
        <w:lastRenderedPageBreak/>
        <w:t>Projects</w:t>
      </w:r>
    </w:p>
    <w:p w14:paraId="7896E1D9" w14:textId="09E29AFD" w:rsidR="005E05FA" w:rsidRPr="005E05FA" w:rsidRDefault="005E05FA" w:rsidP="001E031C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Built ‘Weather Data Analysis’ </w:t>
      </w:r>
      <w:hyperlink r:id="rId8" w:history="1">
        <w:r w:rsidRPr="005E05FA">
          <w:rPr>
            <w:rStyle w:val="Hyperlink"/>
            <w:rFonts w:ascii="Lucida Sans" w:hAnsi="Lucida Sans" w:cs="Tahoma"/>
          </w:rPr>
          <w:t>Website</w:t>
        </w:r>
      </w:hyperlink>
      <w:r w:rsidRPr="005E05FA">
        <w:rPr>
          <w:rFonts w:ascii="Lucida Sans" w:hAnsi="Lucida Sans" w:cs="Tahoma"/>
          <w:color w:val="auto"/>
        </w:rPr>
        <w:t>, to compare the climate of 500+ cities worldwide with latitude/longitude, based on</w:t>
      </w:r>
      <w:r w:rsidR="001E031C">
        <w:rPr>
          <w:rFonts w:ascii="Lucida Sans" w:hAnsi="Lucida Sans" w:cs="Tahoma"/>
          <w:color w:val="auto"/>
        </w:rPr>
        <w:t xml:space="preserve"> </w:t>
      </w:r>
      <w:r w:rsidRPr="005E05FA">
        <w:rPr>
          <w:rFonts w:ascii="Lucida Sans" w:hAnsi="Lucida Sans" w:cs="Tahoma"/>
          <w:color w:val="auto"/>
        </w:rPr>
        <w:t xml:space="preserve">Application Programing Interface (API) of </w:t>
      </w:r>
      <w:hyperlink r:id="rId9" w:history="1">
        <w:r w:rsidRPr="005E05FA">
          <w:rPr>
            <w:rStyle w:val="Hyperlink"/>
            <w:rFonts w:ascii="Lucida Sans" w:hAnsi="Lucida Sans" w:cs="Tahoma"/>
          </w:rPr>
          <w:t>Open Weather Map</w:t>
        </w:r>
      </w:hyperlink>
      <w:r w:rsidRPr="005E05FA">
        <w:rPr>
          <w:rFonts w:ascii="Lucida Sans" w:hAnsi="Lucida Sans" w:cs="Tahoma"/>
          <w:color w:val="auto"/>
        </w:rPr>
        <w:t xml:space="preserve">. Some technical skills used </w:t>
      </w:r>
      <w:r w:rsidR="003647B3">
        <w:rPr>
          <w:rFonts w:ascii="Lucida Sans" w:hAnsi="Lucida Sans" w:cs="Tahoma"/>
          <w:color w:val="auto"/>
        </w:rPr>
        <w:t>were</w:t>
      </w:r>
      <w:r w:rsidRPr="005E05FA">
        <w:rPr>
          <w:rFonts w:ascii="Lucida Sans" w:hAnsi="Lucida Sans" w:cs="Tahoma"/>
          <w:color w:val="auto"/>
        </w:rPr>
        <w:t xml:space="preserve">:  </w:t>
      </w:r>
    </w:p>
    <w:p w14:paraId="4F63330C" w14:textId="54669AB9" w:rsidR="005E05FA" w:rsidRPr="005E05FA" w:rsidRDefault="005E05FA" w:rsidP="005E05FA">
      <w:pPr>
        <w:pStyle w:val="ListBullet"/>
        <w:tabs>
          <w:tab w:val="clear" w:pos="144"/>
          <w:tab w:val="num" w:pos="288"/>
        </w:tabs>
        <w:spacing w:after="0" w:line="276" w:lineRule="auto"/>
        <w:ind w:left="288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Python (Pandas/Matplotlib)</w:t>
      </w:r>
    </w:p>
    <w:p w14:paraId="2BAA3EE2" w14:textId="77777777" w:rsidR="005E05FA" w:rsidRPr="005E05FA" w:rsidRDefault="005E05FA" w:rsidP="005E05FA">
      <w:pPr>
        <w:pStyle w:val="ListBullet"/>
        <w:tabs>
          <w:tab w:val="clear" w:pos="144"/>
          <w:tab w:val="num" w:pos="288"/>
        </w:tabs>
        <w:spacing w:after="0" w:line="276" w:lineRule="auto"/>
        <w:ind w:left="288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HTML/CSS (Bootstrap) </w:t>
      </w:r>
    </w:p>
    <w:p w14:paraId="114DA975" w14:textId="77777777" w:rsidR="005E05FA" w:rsidRPr="005E05FA" w:rsidRDefault="005E05FA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p w14:paraId="3FE4B0C3" w14:textId="77777777" w:rsidR="005E05FA" w:rsidRPr="005E05FA" w:rsidRDefault="005E05FA" w:rsidP="00E76846">
      <w:pPr>
        <w:pStyle w:val="ListBullet"/>
        <w:numPr>
          <w:ilvl w:val="0"/>
          <w:numId w:val="0"/>
        </w:numPr>
        <w:spacing w:after="0"/>
        <w:rPr>
          <w:rFonts w:ascii="Lucida Sans" w:hAnsi="Lucida Sans" w:cs="Tahoma"/>
          <w:color w:val="auto"/>
        </w:rPr>
      </w:pPr>
    </w:p>
    <w:sdt>
      <w:sdtPr>
        <w:rPr>
          <w:rFonts w:ascii="Lucida Sans" w:hAnsi="Lucida Sans" w:cs="Tahoma"/>
          <w:color w:val="auto"/>
          <w:sz w:val="18"/>
          <w:szCs w:val="18"/>
        </w:rPr>
        <w:id w:val="1513793667"/>
        <w:placeholder>
          <w:docPart w:val="DC73995232424AAE9C4476CDF7662ECB"/>
        </w:placeholder>
        <w:temporary/>
        <w:showingPlcHdr/>
        <w15:appearance w15:val="hidden"/>
      </w:sdtPr>
      <w:sdtEndPr/>
      <w:sdtContent>
        <w:p w14:paraId="55F1BFBE" w14:textId="0F92652D" w:rsidR="00670C29" w:rsidRPr="005E05FA" w:rsidRDefault="00374F84" w:rsidP="007D5FC9">
          <w:pPr>
            <w:pStyle w:val="Heading1"/>
            <w:pBdr>
              <w:bottom w:val="single" w:sz="12" w:space="1" w:color="808080" w:themeColor="accent4"/>
            </w:pBdr>
            <w:spacing w:before="0" w:after="0" w:line="276" w:lineRule="auto"/>
            <w:rPr>
              <w:rFonts w:ascii="Lucida Sans" w:hAnsi="Lucida Sans" w:cs="Tahoma"/>
              <w:color w:val="auto"/>
              <w:sz w:val="18"/>
              <w:szCs w:val="18"/>
            </w:rPr>
          </w:pPr>
          <w:r w:rsidRPr="005E05FA">
            <w:rPr>
              <w:rFonts w:ascii="Lucida Sans" w:hAnsi="Lucida Sans" w:cs="Tahoma"/>
              <w:color w:val="auto"/>
              <w:sz w:val="18"/>
              <w:szCs w:val="18"/>
            </w:rPr>
            <w:t>Education</w:t>
          </w:r>
        </w:p>
      </w:sdtContent>
    </w:sdt>
    <w:p w14:paraId="76200656" w14:textId="5ED785CE" w:rsidR="003C58F4" w:rsidRPr="005E05FA" w:rsidRDefault="003C58F4" w:rsidP="00557FC4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b/>
          <w:color w:val="auto"/>
        </w:rPr>
        <w:t xml:space="preserve">UNIVERSITY OF MIAMI </w:t>
      </w:r>
      <w:r w:rsidR="00C277C0" w:rsidRPr="005E05FA">
        <w:rPr>
          <w:rFonts w:ascii="Lucida Sans" w:hAnsi="Lucida Sans" w:cs="Tahoma"/>
          <w:color w:val="auto"/>
        </w:rPr>
        <w:t>|</w:t>
      </w:r>
      <w:r w:rsidRPr="005E05FA">
        <w:rPr>
          <w:rFonts w:ascii="Lucida Sans" w:hAnsi="Lucida Sans" w:cs="Tahoma"/>
          <w:b/>
          <w:color w:val="auto"/>
        </w:rPr>
        <w:t xml:space="preserve"> </w:t>
      </w:r>
      <w:r w:rsidRPr="005E05FA">
        <w:rPr>
          <w:rFonts w:ascii="Lucida Sans" w:hAnsi="Lucida Sans" w:cs="Tahoma"/>
          <w:color w:val="auto"/>
        </w:rPr>
        <w:t xml:space="preserve">Miami, USA </w:t>
      </w:r>
      <w:r w:rsidRPr="005E05FA">
        <w:rPr>
          <w:rFonts w:ascii="Lucida Sans" w:hAnsi="Lucida Sans" w:cs="Tahoma"/>
          <w:color w:val="auto"/>
        </w:rPr>
        <w:tab/>
      </w:r>
      <w:r w:rsidRPr="005E05FA">
        <w:rPr>
          <w:rFonts w:ascii="Lucida Sans" w:hAnsi="Lucida Sans" w:cs="Tahoma"/>
          <w:color w:val="auto"/>
        </w:rPr>
        <w:tab/>
      </w:r>
      <w:r w:rsidRPr="005E05FA">
        <w:rPr>
          <w:rFonts w:ascii="Lucida Sans" w:hAnsi="Lucida Sans" w:cs="Tahoma"/>
          <w:color w:val="auto"/>
        </w:rPr>
        <w:tab/>
      </w:r>
      <w:r w:rsidRPr="005E05FA">
        <w:rPr>
          <w:rFonts w:ascii="Lucida Sans" w:hAnsi="Lucida Sans" w:cs="Tahoma"/>
          <w:color w:val="auto"/>
        </w:rPr>
        <w:tab/>
      </w:r>
      <w:r w:rsidRPr="005E05FA">
        <w:rPr>
          <w:rFonts w:ascii="Lucida Sans" w:hAnsi="Lucida Sans" w:cs="Tahoma"/>
          <w:color w:val="auto"/>
        </w:rPr>
        <w:tab/>
      </w:r>
      <w:r w:rsidRPr="005E05FA">
        <w:rPr>
          <w:rFonts w:ascii="Lucida Sans" w:hAnsi="Lucida Sans" w:cs="Tahoma"/>
          <w:color w:val="auto"/>
        </w:rPr>
        <w:tab/>
      </w:r>
      <w:r w:rsidR="004D4CEF">
        <w:rPr>
          <w:rFonts w:ascii="Lucida Sans" w:hAnsi="Lucida Sans" w:cs="Tahoma"/>
          <w:color w:val="auto"/>
        </w:rPr>
        <w:tab/>
      </w:r>
      <w:proofErr w:type="gramStart"/>
      <w:r w:rsidR="004D4CEF">
        <w:rPr>
          <w:rFonts w:ascii="Lucida Sans" w:hAnsi="Lucida Sans" w:cs="Tahoma"/>
          <w:color w:val="auto"/>
        </w:rPr>
        <w:tab/>
      </w:r>
      <w:r w:rsidR="00A11D81">
        <w:rPr>
          <w:rFonts w:ascii="Lucida Sans" w:hAnsi="Lucida Sans" w:cs="Tahoma"/>
          <w:color w:val="auto"/>
        </w:rPr>
        <w:t xml:space="preserve">  </w:t>
      </w:r>
      <w:r w:rsidR="004D4CEF">
        <w:rPr>
          <w:rFonts w:ascii="Lucida Sans" w:hAnsi="Lucida Sans" w:cs="Tahoma"/>
          <w:color w:val="auto"/>
        </w:rPr>
        <w:tab/>
      </w:r>
      <w:proofErr w:type="gramEnd"/>
      <w:r w:rsidR="00A11D81">
        <w:rPr>
          <w:rFonts w:ascii="Lucida Sans" w:hAnsi="Lucida Sans" w:cs="Tahoma"/>
          <w:color w:val="auto"/>
        </w:rPr>
        <w:t xml:space="preserve">       </w:t>
      </w:r>
      <w:r w:rsidRPr="005E05FA">
        <w:rPr>
          <w:rFonts w:ascii="Lucida Sans" w:hAnsi="Lucida Sans" w:cs="Tahoma"/>
          <w:color w:val="auto"/>
        </w:rPr>
        <w:t>In progress</w:t>
      </w:r>
    </w:p>
    <w:p w14:paraId="266B8F60" w14:textId="32A146AC" w:rsidR="003C58F4" w:rsidRPr="005E05FA" w:rsidRDefault="003C58F4" w:rsidP="00557FC4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 xml:space="preserve">Business Analyst </w:t>
      </w:r>
    </w:p>
    <w:p w14:paraId="2284A688" w14:textId="77777777" w:rsidR="004D4CEF" w:rsidRDefault="004D4CEF" w:rsidP="00E167B6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b/>
          <w:color w:val="auto"/>
        </w:rPr>
      </w:pPr>
    </w:p>
    <w:p w14:paraId="14451722" w14:textId="69B1EF01" w:rsidR="00E167B6" w:rsidRPr="005E05FA" w:rsidRDefault="00D90785" w:rsidP="00E167B6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b/>
          <w:color w:val="auto"/>
        </w:rPr>
        <w:t xml:space="preserve">UNIVERSITY OF CONCEPCION </w:t>
      </w:r>
      <w:r w:rsidR="00A97148" w:rsidRPr="005E05FA">
        <w:rPr>
          <w:rFonts w:ascii="Lucida Sans" w:hAnsi="Lucida Sans" w:cs="Tahoma"/>
          <w:color w:val="auto"/>
        </w:rPr>
        <w:t>|</w:t>
      </w:r>
      <w:r w:rsidRPr="005E05FA">
        <w:rPr>
          <w:rFonts w:ascii="Lucida Sans" w:hAnsi="Lucida Sans" w:cs="Tahoma"/>
          <w:color w:val="auto"/>
        </w:rPr>
        <w:t xml:space="preserve"> Concepcion, Chile   </w:t>
      </w:r>
      <w:r w:rsidRPr="005E05FA">
        <w:rPr>
          <w:rFonts w:ascii="Lucida Sans" w:hAnsi="Lucida Sans" w:cs="Tahoma"/>
          <w:color w:val="auto"/>
        </w:rPr>
        <w:tab/>
        <w:t xml:space="preserve">                                          </w:t>
      </w:r>
      <w:r w:rsidRPr="005E05FA">
        <w:rPr>
          <w:rFonts w:ascii="Lucida Sans" w:hAnsi="Lucida Sans" w:cs="Tahoma"/>
          <w:color w:val="auto"/>
        </w:rPr>
        <w:tab/>
        <w:t xml:space="preserve">                           </w:t>
      </w:r>
      <w:r w:rsidR="00A11D81">
        <w:rPr>
          <w:rFonts w:ascii="Lucida Sans" w:hAnsi="Lucida Sans" w:cs="Tahoma"/>
          <w:color w:val="auto"/>
        </w:rPr>
        <w:t xml:space="preserve">      </w:t>
      </w:r>
      <w:r w:rsidRPr="005E05FA">
        <w:rPr>
          <w:rFonts w:ascii="Lucida Sans" w:hAnsi="Lucida Sans" w:cs="Tahoma"/>
          <w:color w:val="auto"/>
        </w:rPr>
        <w:t xml:space="preserve"> May 2012</w:t>
      </w:r>
    </w:p>
    <w:p w14:paraId="3ACD020F" w14:textId="77777777" w:rsidR="00E167B6" w:rsidRPr="005E05FA" w:rsidRDefault="00D90785" w:rsidP="00E167B6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  <w:r w:rsidRPr="005E05FA">
        <w:rPr>
          <w:rFonts w:ascii="Lucida Sans" w:hAnsi="Lucida Sans" w:cs="Tahoma"/>
          <w:color w:val="auto"/>
        </w:rPr>
        <w:t>Bachelor’s Degr</w:t>
      </w:r>
      <w:r w:rsidR="00521C68" w:rsidRPr="005E05FA">
        <w:rPr>
          <w:rFonts w:ascii="Lucida Sans" w:hAnsi="Lucida Sans" w:cs="Tahoma"/>
          <w:color w:val="auto"/>
        </w:rPr>
        <w:t>ee Auditing and Accounting. Major: S</w:t>
      </w:r>
      <w:r w:rsidRPr="005E05FA">
        <w:rPr>
          <w:rFonts w:ascii="Lucida Sans" w:hAnsi="Lucida Sans" w:cs="Tahoma"/>
          <w:color w:val="auto"/>
        </w:rPr>
        <w:t xml:space="preserve">cience in Business Administration </w:t>
      </w:r>
    </w:p>
    <w:p w14:paraId="2FFCD817" w14:textId="77777777" w:rsidR="00E167B6" w:rsidRPr="005E05FA" w:rsidRDefault="00E167B6" w:rsidP="00E167B6">
      <w:pPr>
        <w:pStyle w:val="ListBullet"/>
        <w:numPr>
          <w:ilvl w:val="0"/>
          <w:numId w:val="0"/>
        </w:numPr>
        <w:spacing w:after="0" w:line="276" w:lineRule="auto"/>
        <w:rPr>
          <w:rFonts w:ascii="Lucida Sans" w:hAnsi="Lucida Sans" w:cs="Tahoma"/>
          <w:color w:val="auto"/>
        </w:rPr>
      </w:pPr>
    </w:p>
    <w:sectPr w:rsidR="00E167B6" w:rsidRPr="005E05FA" w:rsidSect="00E167B6">
      <w:headerReference w:type="default" r:id="rId10"/>
      <w:footerReference w:type="default" r:id="rId11"/>
      <w:headerReference w:type="first" r:id="rId12"/>
      <w:type w:val="continuous"/>
      <w:pgSz w:w="12240" w:h="15840"/>
      <w:pgMar w:top="72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685C" w14:textId="77777777" w:rsidR="00E24215" w:rsidRDefault="00E24215">
      <w:pPr>
        <w:spacing w:after="0"/>
      </w:pPr>
      <w:r>
        <w:separator/>
      </w:r>
    </w:p>
  </w:endnote>
  <w:endnote w:type="continuationSeparator" w:id="0">
    <w:p w14:paraId="24403E94" w14:textId="77777777" w:rsidR="00E24215" w:rsidRDefault="00E242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3A5D" w14:textId="77777777" w:rsidR="00394A6D" w:rsidRDefault="001E6BA2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CD13" w14:textId="77777777" w:rsidR="00E24215" w:rsidRDefault="00E24215">
      <w:pPr>
        <w:spacing w:after="0"/>
      </w:pPr>
      <w:r>
        <w:separator/>
      </w:r>
    </w:p>
  </w:footnote>
  <w:footnote w:type="continuationSeparator" w:id="0">
    <w:p w14:paraId="5B95BE2F" w14:textId="77777777" w:rsidR="00E24215" w:rsidRDefault="00E242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AE42E" w14:textId="77777777" w:rsidR="00DC3F27" w:rsidRPr="00891264" w:rsidRDefault="00DC3F27" w:rsidP="00DC3F27">
    <w:pPr>
      <w:pStyle w:val="Title"/>
      <w:jc w:val="center"/>
      <w:rPr>
        <w:rFonts w:ascii="Calibri" w:hAnsi="Calibri"/>
        <w:sz w:val="40"/>
      </w:rPr>
    </w:pPr>
    <w:r w:rsidRPr="00891264">
      <w:rPr>
        <w:rFonts w:ascii="Calibri" w:hAnsi="Calibri"/>
        <w:sz w:val="40"/>
      </w:rPr>
      <w:t>Cynthia Huallanca</w:t>
    </w:r>
  </w:p>
  <w:p w14:paraId="1550A210" w14:textId="77777777" w:rsidR="00DC3F27" w:rsidRPr="00DC3F27" w:rsidRDefault="00DC3F27" w:rsidP="00DC3F27">
    <w:pPr>
      <w:spacing w:after="0"/>
      <w:jc w:val="center"/>
      <w:rPr>
        <w:rFonts w:ascii="Calibri" w:hAnsi="Calibri"/>
      </w:rPr>
    </w:pPr>
    <w:hyperlink r:id="rId1" w:history="1">
      <w:r w:rsidRPr="00DC3F27">
        <w:rPr>
          <w:rStyle w:val="Hyperlink"/>
          <w:rFonts w:ascii="Calibri" w:hAnsi="Calibri"/>
          <w:u w:val="none"/>
        </w:rPr>
        <w:t>cynthiahuallanca@gmail.com</w:t>
      </w:r>
    </w:hyperlink>
    <w:r w:rsidRPr="00DC3F27">
      <w:rPr>
        <w:rFonts w:ascii="Calibri" w:hAnsi="Calibri"/>
      </w:rPr>
      <w:t xml:space="preserve"> | +1 (305) 804-5510 | 17205 SW 88 Avenue Palmetto Bay, FL 33157</w:t>
    </w:r>
  </w:p>
  <w:p w14:paraId="51660220" w14:textId="77777777" w:rsidR="00DC3F27" w:rsidRPr="00DC3F27" w:rsidRDefault="00DC3F27" w:rsidP="00DC3F27">
    <w:pPr>
      <w:spacing w:after="0"/>
      <w:jc w:val="center"/>
      <w:rPr>
        <w:rFonts w:ascii="Calibri" w:hAnsi="Calibri"/>
      </w:rPr>
    </w:pPr>
    <w:r w:rsidRPr="00DC3F27">
      <w:rPr>
        <w:rFonts w:ascii="Calibri" w:hAnsi="Calibri"/>
      </w:rPr>
      <w:t xml:space="preserve">LinkedIn: </w:t>
    </w:r>
    <w:hyperlink r:id="rId2" w:history="1">
      <w:r w:rsidRPr="00DC3F27">
        <w:rPr>
          <w:rStyle w:val="Hyperlink"/>
          <w:u w:val="none"/>
        </w:rPr>
        <w:t>https://www.linkedin.com/in/cynthiahuallanca/</w:t>
      </w:r>
    </w:hyperlink>
    <w:r w:rsidRPr="00DC3F27">
      <w:rPr>
        <w:rFonts w:ascii="Calibri" w:hAnsi="Calibri"/>
      </w:rPr>
      <w:t xml:space="preserve"> | GitHub: </w:t>
    </w:r>
    <w:hyperlink r:id="rId3" w:history="1">
      <w:r w:rsidRPr="00DC3F27">
        <w:rPr>
          <w:rStyle w:val="Hyperlink"/>
          <w:u w:val="none"/>
        </w:rPr>
        <w:t>https://github.com/cynthiahuallanca/Portfolio</w:t>
      </w:r>
    </w:hyperlink>
    <w:r w:rsidRPr="00DC3F27">
      <w:rPr>
        <w:rFonts w:ascii="Calibri" w:hAnsi="Calibri"/>
      </w:rPr>
      <w:t xml:space="preserve"> |</w:t>
    </w:r>
  </w:p>
  <w:p w14:paraId="4164AB06" w14:textId="442A1A54" w:rsidR="001E6BA2" w:rsidRPr="00DC3F27" w:rsidRDefault="00DC3F27" w:rsidP="00DC3F27">
    <w:pPr>
      <w:jc w:val="center"/>
      <w:rPr>
        <w:rFonts w:ascii="Calibri" w:hAnsi="Calibri"/>
      </w:rPr>
    </w:pPr>
    <w:r w:rsidRPr="00DC3F27">
      <w:rPr>
        <w:rFonts w:ascii="Calibri" w:hAnsi="Calibri"/>
      </w:rPr>
      <w:t xml:space="preserve">Website: </w:t>
    </w:r>
    <w:hyperlink r:id="rId4" w:history="1">
      <w:r w:rsidRPr="00DC3F27">
        <w:rPr>
          <w:rStyle w:val="Hyperlink"/>
          <w:u w:val="none"/>
        </w:rPr>
        <w:t>https://cynthiahuallanca.github.io/ch/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7A7" w14:textId="77777777" w:rsidR="00033FF6" w:rsidRPr="00891264" w:rsidRDefault="00033FF6" w:rsidP="004D4CEF">
    <w:pPr>
      <w:pStyle w:val="Title"/>
      <w:jc w:val="center"/>
      <w:rPr>
        <w:rFonts w:ascii="Calibri" w:hAnsi="Calibri"/>
        <w:sz w:val="40"/>
      </w:rPr>
    </w:pPr>
    <w:r w:rsidRPr="00891264">
      <w:rPr>
        <w:rFonts w:ascii="Calibri" w:hAnsi="Calibri"/>
        <w:sz w:val="40"/>
      </w:rPr>
      <w:t>Cynthia Huallanca</w:t>
    </w:r>
  </w:p>
  <w:p w14:paraId="26A05578" w14:textId="790D8A9D" w:rsidR="00033FF6" w:rsidRPr="00DC3F27" w:rsidRDefault="00BF402D" w:rsidP="004D4CEF">
    <w:pPr>
      <w:spacing w:after="0"/>
      <w:jc w:val="center"/>
      <w:rPr>
        <w:rFonts w:ascii="Calibri" w:hAnsi="Calibri"/>
      </w:rPr>
    </w:pPr>
    <w:hyperlink r:id="rId1" w:history="1">
      <w:r w:rsidRPr="00DC3F27">
        <w:rPr>
          <w:rStyle w:val="Hyperlink"/>
          <w:rFonts w:ascii="Calibri" w:hAnsi="Calibri"/>
          <w:u w:val="none"/>
        </w:rPr>
        <w:t>cynthiahuallanca@gmail.com</w:t>
      </w:r>
    </w:hyperlink>
    <w:r w:rsidRPr="00DC3F27">
      <w:rPr>
        <w:rFonts w:ascii="Calibri" w:hAnsi="Calibri"/>
      </w:rPr>
      <w:t xml:space="preserve"> | </w:t>
    </w:r>
    <w:r w:rsidRPr="00DC3F27">
      <w:rPr>
        <w:rFonts w:ascii="Calibri" w:hAnsi="Calibri"/>
      </w:rPr>
      <w:t>+1 (305) 804-5510 | 17205 SW 88 Avenue Palmetto Bay, FL 33157</w:t>
    </w:r>
  </w:p>
  <w:p w14:paraId="3DC04382" w14:textId="7EFFD920" w:rsidR="006F30DF" w:rsidRPr="00DC3F27" w:rsidRDefault="00813F54" w:rsidP="004D4CEF">
    <w:pPr>
      <w:spacing w:after="0"/>
      <w:jc w:val="center"/>
      <w:rPr>
        <w:rFonts w:ascii="Calibri" w:hAnsi="Calibri"/>
      </w:rPr>
    </w:pPr>
    <w:r w:rsidRPr="00DC3F27">
      <w:rPr>
        <w:rFonts w:ascii="Calibri" w:hAnsi="Calibri"/>
      </w:rPr>
      <w:t xml:space="preserve">LinkedIn: </w:t>
    </w:r>
    <w:hyperlink r:id="rId2" w:history="1">
      <w:r w:rsidRPr="00DC3F27">
        <w:rPr>
          <w:rStyle w:val="Hyperlink"/>
          <w:u w:val="none"/>
        </w:rPr>
        <w:t>https://www.linkedin.com/in/cynthiahuallanca/</w:t>
      </w:r>
    </w:hyperlink>
    <w:r w:rsidRPr="00DC3F27">
      <w:rPr>
        <w:rFonts w:ascii="Calibri" w:hAnsi="Calibri"/>
      </w:rPr>
      <w:t xml:space="preserve"> | </w:t>
    </w:r>
    <w:r w:rsidR="006F30DF" w:rsidRPr="00DC3F27">
      <w:rPr>
        <w:rFonts w:ascii="Calibri" w:hAnsi="Calibri"/>
      </w:rPr>
      <w:t>GitHub</w:t>
    </w:r>
    <w:r w:rsidRPr="00DC3F27">
      <w:rPr>
        <w:rFonts w:ascii="Calibri" w:hAnsi="Calibri"/>
      </w:rPr>
      <w:t xml:space="preserve">: </w:t>
    </w:r>
    <w:hyperlink r:id="rId3" w:history="1">
      <w:r w:rsidRPr="00DC3F27">
        <w:rPr>
          <w:rStyle w:val="Hyperlink"/>
          <w:u w:val="none"/>
        </w:rPr>
        <w:t>https://github.com/cynthiahuallanca/Portfolio</w:t>
      </w:r>
    </w:hyperlink>
    <w:r w:rsidRPr="00DC3F27">
      <w:rPr>
        <w:rFonts w:ascii="Calibri" w:hAnsi="Calibri"/>
      </w:rPr>
      <w:t xml:space="preserve"> |</w:t>
    </w:r>
  </w:p>
  <w:p w14:paraId="178BA0D9" w14:textId="70B72982" w:rsidR="00813F54" w:rsidRPr="00DC3F27" w:rsidRDefault="00813F54" w:rsidP="004D4CEF">
    <w:pPr>
      <w:jc w:val="center"/>
      <w:rPr>
        <w:rFonts w:ascii="Calibri" w:hAnsi="Calibri"/>
      </w:rPr>
    </w:pPr>
    <w:r w:rsidRPr="00DC3F27">
      <w:rPr>
        <w:rFonts w:ascii="Calibri" w:hAnsi="Calibri"/>
      </w:rPr>
      <w:t xml:space="preserve">Website: </w:t>
    </w:r>
    <w:hyperlink r:id="rId4" w:history="1">
      <w:r w:rsidRPr="00DC3F27">
        <w:rPr>
          <w:rStyle w:val="Hyperlink"/>
          <w:u w:val="none"/>
        </w:rPr>
        <w:t>https://cynthiahuallanca.github.io/ch/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EE29E6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6F4F76"/>
    <w:multiLevelType w:val="multilevel"/>
    <w:tmpl w:val="3B3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C7EBA"/>
    <w:multiLevelType w:val="hybridMultilevel"/>
    <w:tmpl w:val="3708999E"/>
    <w:lvl w:ilvl="0" w:tplc="A60EFC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66EE2"/>
    <w:multiLevelType w:val="multilevel"/>
    <w:tmpl w:val="3DDE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A2"/>
    <w:rsid w:val="000161C6"/>
    <w:rsid w:val="0002714F"/>
    <w:rsid w:val="0003046A"/>
    <w:rsid w:val="00033FF6"/>
    <w:rsid w:val="00036E76"/>
    <w:rsid w:val="00052DEF"/>
    <w:rsid w:val="0005354E"/>
    <w:rsid w:val="000627FE"/>
    <w:rsid w:val="00064303"/>
    <w:rsid w:val="000752F8"/>
    <w:rsid w:val="00082BF1"/>
    <w:rsid w:val="0008704D"/>
    <w:rsid w:val="0009148F"/>
    <w:rsid w:val="000A01A4"/>
    <w:rsid w:val="000A08B8"/>
    <w:rsid w:val="000C64E9"/>
    <w:rsid w:val="000C7257"/>
    <w:rsid w:val="000D246E"/>
    <w:rsid w:val="000D5794"/>
    <w:rsid w:val="000E0CF2"/>
    <w:rsid w:val="000E4FDE"/>
    <w:rsid w:val="000E740E"/>
    <w:rsid w:val="000F2962"/>
    <w:rsid w:val="000F54E2"/>
    <w:rsid w:val="00106A78"/>
    <w:rsid w:val="001126A0"/>
    <w:rsid w:val="001134AA"/>
    <w:rsid w:val="00125F1F"/>
    <w:rsid w:val="00126B7B"/>
    <w:rsid w:val="00130C69"/>
    <w:rsid w:val="0015196D"/>
    <w:rsid w:val="00162F03"/>
    <w:rsid w:val="00167751"/>
    <w:rsid w:val="001740D9"/>
    <w:rsid w:val="00175C95"/>
    <w:rsid w:val="00177657"/>
    <w:rsid w:val="0018500B"/>
    <w:rsid w:val="001A3CBC"/>
    <w:rsid w:val="001A480B"/>
    <w:rsid w:val="001C7D87"/>
    <w:rsid w:val="001C7FC3"/>
    <w:rsid w:val="001D2E20"/>
    <w:rsid w:val="001E031C"/>
    <w:rsid w:val="001E6BA2"/>
    <w:rsid w:val="001E78C8"/>
    <w:rsid w:val="001F6A1A"/>
    <w:rsid w:val="001F71A1"/>
    <w:rsid w:val="00204B02"/>
    <w:rsid w:val="00204D6F"/>
    <w:rsid w:val="00205C5E"/>
    <w:rsid w:val="002061F2"/>
    <w:rsid w:val="0021131E"/>
    <w:rsid w:val="00213BB9"/>
    <w:rsid w:val="00221368"/>
    <w:rsid w:val="002268E9"/>
    <w:rsid w:val="00234846"/>
    <w:rsid w:val="002403DF"/>
    <w:rsid w:val="002407FE"/>
    <w:rsid w:val="002422EA"/>
    <w:rsid w:val="00242CB3"/>
    <w:rsid w:val="00244F76"/>
    <w:rsid w:val="00253F3F"/>
    <w:rsid w:val="0026214D"/>
    <w:rsid w:val="00267D9C"/>
    <w:rsid w:val="002735CB"/>
    <w:rsid w:val="0027430B"/>
    <w:rsid w:val="002743C4"/>
    <w:rsid w:val="0027564A"/>
    <w:rsid w:val="00281437"/>
    <w:rsid w:val="002A5D44"/>
    <w:rsid w:val="002B5C0D"/>
    <w:rsid w:val="002C1F07"/>
    <w:rsid w:val="002C5BCA"/>
    <w:rsid w:val="002D2C7A"/>
    <w:rsid w:val="002D7397"/>
    <w:rsid w:val="002F3613"/>
    <w:rsid w:val="002F6DBA"/>
    <w:rsid w:val="00300F87"/>
    <w:rsid w:val="003023A4"/>
    <w:rsid w:val="00306FC5"/>
    <w:rsid w:val="00316F4B"/>
    <w:rsid w:val="003213DC"/>
    <w:rsid w:val="003341E3"/>
    <w:rsid w:val="003463AF"/>
    <w:rsid w:val="003544D4"/>
    <w:rsid w:val="0035668C"/>
    <w:rsid w:val="003608E7"/>
    <w:rsid w:val="00360B4A"/>
    <w:rsid w:val="003647B3"/>
    <w:rsid w:val="00374F84"/>
    <w:rsid w:val="00377471"/>
    <w:rsid w:val="00391E71"/>
    <w:rsid w:val="00394A6D"/>
    <w:rsid w:val="00396863"/>
    <w:rsid w:val="003A5E0B"/>
    <w:rsid w:val="003B36F8"/>
    <w:rsid w:val="003B4FB8"/>
    <w:rsid w:val="003B5023"/>
    <w:rsid w:val="003C0AA8"/>
    <w:rsid w:val="003C1910"/>
    <w:rsid w:val="003C524C"/>
    <w:rsid w:val="003C58F4"/>
    <w:rsid w:val="003C6D3E"/>
    <w:rsid w:val="003D07DC"/>
    <w:rsid w:val="003D1244"/>
    <w:rsid w:val="003E47D8"/>
    <w:rsid w:val="00400A4B"/>
    <w:rsid w:val="00403202"/>
    <w:rsid w:val="00412E17"/>
    <w:rsid w:val="004176CF"/>
    <w:rsid w:val="00422902"/>
    <w:rsid w:val="00427E57"/>
    <w:rsid w:val="00436710"/>
    <w:rsid w:val="00457E31"/>
    <w:rsid w:val="0046514F"/>
    <w:rsid w:val="00467ED9"/>
    <w:rsid w:val="0047131D"/>
    <w:rsid w:val="00475330"/>
    <w:rsid w:val="00475F84"/>
    <w:rsid w:val="00483C72"/>
    <w:rsid w:val="004953DB"/>
    <w:rsid w:val="004958C7"/>
    <w:rsid w:val="00496203"/>
    <w:rsid w:val="004A4E80"/>
    <w:rsid w:val="004B1F73"/>
    <w:rsid w:val="004C3419"/>
    <w:rsid w:val="004C3559"/>
    <w:rsid w:val="004C3A38"/>
    <w:rsid w:val="004C625E"/>
    <w:rsid w:val="004D4CEF"/>
    <w:rsid w:val="004D59D2"/>
    <w:rsid w:val="004D7928"/>
    <w:rsid w:val="004E3182"/>
    <w:rsid w:val="004F1111"/>
    <w:rsid w:val="004F48AA"/>
    <w:rsid w:val="00521C68"/>
    <w:rsid w:val="00527905"/>
    <w:rsid w:val="005338F6"/>
    <w:rsid w:val="00534277"/>
    <w:rsid w:val="005360FD"/>
    <w:rsid w:val="00540F13"/>
    <w:rsid w:val="005471CC"/>
    <w:rsid w:val="0054729E"/>
    <w:rsid w:val="0055706C"/>
    <w:rsid w:val="00557FC4"/>
    <w:rsid w:val="0056063B"/>
    <w:rsid w:val="00563E4D"/>
    <w:rsid w:val="00570C94"/>
    <w:rsid w:val="00572731"/>
    <w:rsid w:val="005739BF"/>
    <w:rsid w:val="005812AF"/>
    <w:rsid w:val="005923CF"/>
    <w:rsid w:val="00595A9A"/>
    <w:rsid w:val="005B52EC"/>
    <w:rsid w:val="005E05FA"/>
    <w:rsid w:val="005E3026"/>
    <w:rsid w:val="005E6B06"/>
    <w:rsid w:val="005E6C92"/>
    <w:rsid w:val="005F33D0"/>
    <w:rsid w:val="005F71C6"/>
    <w:rsid w:val="005F7742"/>
    <w:rsid w:val="005F7E7D"/>
    <w:rsid w:val="00600A5A"/>
    <w:rsid w:val="0060349C"/>
    <w:rsid w:val="006037EA"/>
    <w:rsid w:val="006044AA"/>
    <w:rsid w:val="00607A94"/>
    <w:rsid w:val="006149D0"/>
    <w:rsid w:val="00617F51"/>
    <w:rsid w:val="00620520"/>
    <w:rsid w:val="00631AD3"/>
    <w:rsid w:val="00631E2D"/>
    <w:rsid w:val="00635089"/>
    <w:rsid w:val="00644FE6"/>
    <w:rsid w:val="00646C74"/>
    <w:rsid w:val="00662950"/>
    <w:rsid w:val="00665AF8"/>
    <w:rsid w:val="00670C29"/>
    <w:rsid w:val="00671CDA"/>
    <w:rsid w:val="00674EA2"/>
    <w:rsid w:val="00676BB5"/>
    <w:rsid w:val="00680F72"/>
    <w:rsid w:val="006870D3"/>
    <w:rsid w:val="0069069D"/>
    <w:rsid w:val="006A4639"/>
    <w:rsid w:val="006B62E6"/>
    <w:rsid w:val="006C0F2B"/>
    <w:rsid w:val="006C5F5F"/>
    <w:rsid w:val="006D78E7"/>
    <w:rsid w:val="006E34D7"/>
    <w:rsid w:val="006E4499"/>
    <w:rsid w:val="006F30DF"/>
    <w:rsid w:val="006F7E00"/>
    <w:rsid w:val="007002B7"/>
    <w:rsid w:val="00701B8B"/>
    <w:rsid w:val="00712BB7"/>
    <w:rsid w:val="00726D36"/>
    <w:rsid w:val="007327E7"/>
    <w:rsid w:val="00756DA5"/>
    <w:rsid w:val="00770522"/>
    <w:rsid w:val="00771BC9"/>
    <w:rsid w:val="00771F02"/>
    <w:rsid w:val="00773F2C"/>
    <w:rsid w:val="00783CBD"/>
    <w:rsid w:val="00787AF3"/>
    <w:rsid w:val="007977E7"/>
    <w:rsid w:val="007A0EAA"/>
    <w:rsid w:val="007A4E91"/>
    <w:rsid w:val="007B4AE9"/>
    <w:rsid w:val="007C2409"/>
    <w:rsid w:val="007C24E0"/>
    <w:rsid w:val="007C4AC2"/>
    <w:rsid w:val="007D00B3"/>
    <w:rsid w:val="007D5FC9"/>
    <w:rsid w:val="007E5535"/>
    <w:rsid w:val="007E5F78"/>
    <w:rsid w:val="007E6425"/>
    <w:rsid w:val="007E756F"/>
    <w:rsid w:val="007F0F39"/>
    <w:rsid w:val="007F709D"/>
    <w:rsid w:val="00802D42"/>
    <w:rsid w:val="0080621F"/>
    <w:rsid w:val="00810E8E"/>
    <w:rsid w:val="00813F54"/>
    <w:rsid w:val="00816D80"/>
    <w:rsid w:val="00826D01"/>
    <w:rsid w:val="00827CB9"/>
    <w:rsid w:val="0083005E"/>
    <w:rsid w:val="00845CD9"/>
    <w:rsid w:val="008522FD"/>
    <w:rsid w:val="00856D8E"/>
    <w:rsid w:val="00866012"/>
    <w:rsid w:val="0087180E"/>
    <w:rsid w:val="008745E5"/>
    <w:rsid w:val="00875E75"/>
    <w:rsid w:val="00881BA1"/>
    <w:rsid w:val="00891264"/>
    <w:rsid w:val="008915BE"/>
    <w:rsid w:val="00892558"/>
    <w:rsid w:val="008C20F8"/>
    <w:rsid w:val="008C6549"/>
    <w:rsid w:val="008E4862"/>
    <w:rsid w:val="008E5D39"/>
    <w:rsid w:val="008F218E"/>
    <w:rsid w:val="008F64B3"/>
    <w:rsid w:val="008F78C5"/>
    <w:rsid w:val="0091608A"/>
    <w:rsid w:val="009160BB"/>
    <w:rsid w:val="009234FC"/>
    <w:rsid w:val="009348AC"/>
    <w:rsid w:val="00935D5A"/>
    <w:rsid w:val="0094176D"/>
    <w:rsid w:val="00945966"/>
    <w:rsid w:val="00950FB5"/>
    <w:rsid w:val="009548DC"/>
    <w:rsid w:val="00954E0A"/>
    <w:rsid w:val="00956BC4"/>
    <w:rsid w:val="00957A8C"/>
    <w:rsid w:val="00957BFE"/>
    <w:rsid w:val="009667C6"/>
    <w:rsid w:val="00966C75"/>
    <w:rsid w:val="00976A20"/>
    <w:rsid w:val="00984A61"/>
    <w:rsid w:val="00984BB1"/>
    <w:rsid w:val="00985316"/>
    <w:rsid w:val="009857D0"/>
    <w:rsid w:val="00987598"/>
    <w:rsid w:val="00992A24"/>
    <w:rsid w:val="00992D8D"/>
    <w:rsid w:val="009B161D"/>
    <w:rsid w:val="009B7AB2"/>
    <w:rsid w:val="009C4980"/>
    <w:rsid w:val="009D5C77"/>
    <w:rsid w:val="009D6C93"/>
    <w:rsid w:val="009E3336"/>
    <w:rsid w:val="009E449C"/>
    <w:rsid w:val="009E4AFC"/>
    <w:rsid w:val="009F16D0"/>
    <w:rsid w:val="009F295F"/>
    <w:rsid w:val="009F2C17"/>
    <w:rsid w:val="00A00F33"/>
    <w:rsid w:val="00A06795"/>
    <w:rsid w:val="00A11D81"/>
    <w:rsid w:val="00A12FF6"/>
    <w:rsid w:val="00A2322E"/>
    <w:rsid w:val="00A31D34"/>
    <w:rsid w:val="00A44E8D"/>
    <w:rsid w:val="00A50634"/>
    <w:rsid w:val="00A54F0A"/>
    <w:rsid w:val="00A558BB"/>
    <w:rsid w:val="00A61A1F"/>
    <w:rsid w:val="00A66AD5"/>
    <w:rsid w:val="00A744B6"/>
    <w:rsid w:val="00A76834"/>
    <w:rsid w:val="00A82272"/>
    <w:rsid w:val="00A83BF0"/>
    <w:rsid w:val="00A921B2"/>
    <w:rsid w:val="00A97148"/>
    <w:rsid w:val="00AA62D7"/>
    <w:rsid w:val="00AB62F8"/>
    <w:rsid w:val="00AB7768"/>
    <w:rsid w:val="00AC2C05"/>
    <w:rsid w:val="00AD4C54"/>
    <w:rsid w:val="00AD52EC"/>
    <w:rsid w:val="00AD664E"/>
    <w:rsid w:val="00AE2BEB"/>
    <w:rsid w:val="00AE58A1"/>
    <w:rsid w:val="00AF0A1C"/>
    <w:rsid w:val="00AF0C29"/>
    <w:rsid w:val="00AF3CAD"/>
    <w:rsid w:val="00AF42BE"/>
    <w:rsid w:val="00B01D62"/>
    <w:rsid w:val="00B04341"/>
    <w:rsid w:val="00B06E49"/>
    <w:rsid w:val="00B12D6F"/>
    <w:rsid w:val="00B17B7D"/>
    <w:rsid w:val="00B20E71"/>
    <w:rsid w:val="00B27584"/>
    <w:rsid w:val="00B3176A"/>
    <w:rsid w:val="00B44519"/>
    <w:rsid w:val="00B46164"/>
    <w:rsid w:val="00B5081A"/>
    <w:rsid w:val="00B6004F"/>
    <w:rsid w:val="00B92BC7"/>
    <w:rsid w:val="00BA0BE4"/>
    <w:rsid w:val="00BA1DD0"/>
    <w:rsid w:val="00BA555E"/>
    <w:rsid w:val="00BB2603"/>
    <w:rsid w:val="00BC23F5"/>
    <w:rsid w:val="00BC3A6C"/>
    <w:rsid w:val="00BC5FCF"/>
    <w:rsid w:val="00BD0803"/>
    <w:rsid w:val="00BD784E"/>
    <w:rsid w:val="00BE17D3"/>
    <w:rsid w:val="00BF402D"/>
    <w:rsid w:val="00BF619F"/>
    <w:rsid w:val="00BF7B10"/>
    <w:rsid w:val="00C00454"/>
    <w:rsid w:val="00C108E7"/>
    <w:rsid w:val="00C264A2"/>
    <w:rsid w:val="00C274D0"/>
    <w:rsid w:val="00C277C0"/>
    <w:rsid w:val="00C316DD"/>
    <w:rsid w:val="00C33336"/>
    <w:rsid w:val="00C3627C"/>
    <w:rsid w:val="00C45F7B"/>
    <w:rsid w:val="00C469FC"/>
    <w:rsid w:val="00C63839"/>
    <w:rsid w:val="00C655A5"/>
    <w:rsid w:val="00C73EC6"/>
    <w:rsid w:val="00C815E0"/>
    <w:rsid w:val="00C81E3D"/>
    <w:rsid w:val="00C87501"/>
    <w:rsid w:val="00C94BF0"/>
    <w:rsid w:val="00CA2987"/>
    <w:rsid w:val="00CC1440"/>
    <w:rsid w:val="00CC2040"/>
    <w:rsid w:val="00CC3936"/>
    <w:rsid w:val="00CE0D5E"/>
    <w:rsid w:val="00CF75CB"/>
    <w:rsid w:val="00D01360"/>
    <w:rsid w:val="00D07BA0"/>
    <w:rsid w:val="00D14442"/>
    <w:rsid w:val="00D207B7"/>
    <w:rsid w:val="00D213C6"/>
    <w:rsid w:val="00D43ADF"/>
    <w:rsid w:val="00D46005"/>
    <w:rsid w:val="00D46FC0"/>
    <w:rsid w:val="00D5280D"/>
    <w:rsid w:val="00D60727"/>
    <w:rsid w:val="00D701C7"/>
    <w:rsid w:val="00D748D1"/>
    <w:rsid w:val="00D814DA"/>
    <w:rsid w:val="00D90785"/>
    <w:rsid w:val="00DA7A98"/>
    <w:rsid w:val="00DA7C84"/>
    <w:rsid w:val="00DB4102"/>
    <w:rsid w:val="00DB4ED7"/>
    <w:rsid w:val="00DB6C18"/>
    <w:rsid w:val="00DB7480"/>
    <w:rsid w:val="00DC0DA7"/>
    <w:rsid w:val="00DC2E41"/>
    <w:rsid w:val="00DC3F27"/>
    <w:rsid w:val="00DC6F39"/>
    <w:rsid w:val="00DC7897"/>
    <w:rsid w:val="00DE7B92"/>
    <w:rsid w:val="00DF33AE"/>
    <w:rsid w:val="00DF568A"/>
    <w:rsid w:val="00E01E69"/>
    <w:rsid w:val="00E05D77"/>
    <w:rsid w:val="00E07EC0"/>
    <w:rsid w:val="00E160FB"/>
    <w:rsid w:val="00E16270"/>
    <w:rsid w:val="00E167B6"/>
    <w:rsid w:val="00E2199A"/>
    <w:rsid w:val="00E23795"/>
    <w:rsid w:val="00E24215"/>
    <w:rsid w:val="00E2550B"/>
    <w:rsid w:val="00E319A3"/>
    <w:rsid w:val="00E3452B"/>
    <w:rsid w:val="00E42295"/>
    <w:rsid w:val="00E471F1"/>
    <w:rsid w:val="00E5230A"/>
    <w:rsid w:val="00E52797"/>
    <w:rsid w:val="00E56A45"/>
    <w:rsid w:val="00E700B3"/>
    <w:rsid w:val="00E76846"/>
    <w:rsid w:val="00E77106"/>
    <w:rsid w:val="00E80A05"/>
    <w:rsid w:val="00E80EF4"/>
    <w:rsid w:val="00E8247D"/>
    <w:rsid w:val="00E838F9"/>
    <w:rsid w:val="00E83F8C"/>
    <w:rsid w:val="00E946F4"/>
    <w:rsid w:val="00EB4DFA"/>
    <w:rsid w:val="00EB5D4D"/>
    <w:rsid w:val="00ED1FCC"/>
    <w:rsid w:val="00ED523E"/>
    <w:rsid w:val="00EF22DF"/>
    <w:rsid w:val="00F07BB3"/>
    <w:rsid w:val="00F124DD"/>
    <w:rsid w:val="00F12DCA"/>
    <w:rsid w:val="00F1451A"/>
    <w:rsid w:val="00F27406"/>
    <w:rsid w:val="00F31B33"/>
    <w:rsid w:val="00F331BC"/>
    <w:rsid w:val="00F37192"/>
    <w:rsid w:val="00F44329"/>
    <w:rsid w:val="00F50ECB"/>
    <w:rsid w:val="00F51A13"/>
    <w:rsid w:val="00F73C77"/>
    <w:rsid w:val="00F903B1"/>
    <w:rsid w:val="00F905EE"/>
    <w:rsid w:val="00F90DC7"/>
    <w:rsid w:val="00F93CE5"/>
    <w:rsid w:val="00F95721"/>
    <w:rsid w:val="00FA4975"/>
    <w:rsid w:val="00FA4F79"/>
    <w:rsid w:val="00FB3EDF"/>
    <w:rsid w:val="00FB4196"/>
    <w:rsid w:val="00FB6F6F"/>
    <w:rsid w:val="00FC2B94"/>
    <w:rsid w:val="00FC6EEA"/>
    <w:rsid w:val="00FD65EE"/>
    <w:rsid w:val="00FE318C"/>
    <w:rsid w:val="00FE473B"/>
    <w:rsid w:val="00FE59E0"/>
    <w:rsid w:val="00FF0192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470C5"/>
  <w15:chartTrackingRefBased/>
  <w15:docId w15:val="{DD18A440-2B1E-48E0-A5CC-20A68498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F27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ResumeText">
    <w:name w:val="Resume Text"/>
    <w:basedOn w:val="Normal"/>
    <w:uiPriority w:val="10"/>
    <w:qFormat/>
    <w:rsid w:val="0027430B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E0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E0B"/>
    <w:rPr>
      <w:b/>
      <w:bCs/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C33336"/>
    <w:pPr>
      <w:ind w:left="720"/>
      <w:contextualSpacing/>
    </w:pPr>
  </w:style>
  <w:style w:type="table" w:styleId="TableGrid">
    <w:name w:val="Table Grid"/>
    <w:basedOn w:val="TableNormal"/>
    <w:uiPriority w:val="39"/>
    <w:rsid w:val="00244F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1E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4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6A2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thiahuallanca.github.io/weatherdata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ynthiahuallanca/Portfolio" TargetMode="External"/><Relationship Id="rId2" Type="http://schemas.openxmlformats.org/officeDocument/2006/relationships/hyperlink" Target="https://www.linkedin.com/in/cynthiahuallanca/" TargetMode="External"/><Relationship Id="rId1" Type="http://schemas.openxmlformats.org/officeDocument/2006/relationships/hyperlink" Target="mailto:cynthiahuallanca@gmail.com" TargetMode="External"/><Relationship Id="rId4" Type="http://schemas.openxmlformats.org/officeDocument/2006/relationships/hyperlink" Target="https://cynthiahuallanca.github.io/ch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ynthiahuallanca/Portfolio" TargetMode="External"/><Relationship Id="rId2" Type="http://schemas.openxmlformats.org/officeDocument/2006/relationships/hyperlink" Target="https://www.linkedin.com/in/cynthiahuallanca/" TargetMode="External"/><Relationship Id="rId1" Type="http://schemas.openxmlformats.org/officeDocument/2006/relationships/hyperlink" Target="mailto:cynthiahuallanca@gmail.com" TargetMode="External"/><Relationship Id="rId4" Type="http://schemas.openxmlformats.org/officeDocument/2006/relationships/hyperlink" Target="https://cynthiahuallanca.github.io/c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huCyn\AppData\Roaming\Microsoft\Templates\Functional%20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929FE7063046BF89072E8AC65B1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7324-1A8E-45D1-ACA9-6AAEA15CB9EA}"/>
      </w:docPartPr>
      <w:docPartBody>
        <w:p w:rsidR="00067227" w:rsidRDefault="00381335">
          <w:pPr>
            <w:pStyle w:val="7C929FE7063046BF89072E8AC65B1AD9"/>
          </w:pPr>
          <w:r>
            <w:t>Experience</w:t>
          </w:r>
        </w:p>
      </w:docPartBody>
    </w:docPart>
    <w:docPart>
      <w:docPartPr>
        <w:name w:val="DC73995232424AAE9C4476CDF766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2C39-20D2-44F9-9743-7CF7373F1132}"/>
      </w:docPartPr>
      <w:docPartBody>
        <w:p w:rsidR="00067227" w:rsidRDefault="00A5470A" w:rsidP="00A5470A">
          <w:pPr>
            <w:pStyle w:val="DC73995232424AAE9C4476CDF7662E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70A"/>
    <w:rsid w:val="00067227"/>
    <w:rsid w:val="00091471"/>
    <w:rsid w:val="000D12B0"/>
    <w:rsid w:val="00111E06"/>
    <w:rsid w:val="001156A8"/>
    <w:rsid w:val="00117C88"/>
    <w:rsid w:val="00124664"/>
    <w:rsid w:val="00131D2D"/>
    <w:rsid w:val="00154B42"/>
    <w:rsid w:val="00173889"/>
    <w:rsid w:val="00194548"/>
    <w:rsid w:val="002346FD"/>
    <w:rsid w:val="00297896"/>
    <w:rsid w:val="002A470B"/>
    <w:rsid w:val="002B6D77"/>
    <w:rsid w:val="00380DD9"/>
    <w:rsid w:val="00381335"/>
    <w:rsid w:val="003D59FE"/>
    <w:rsid w:val="00400477"/>
    <w:rsid w:val="00421E79"/>
    <w:rsid w:val="00464A39"/>
    <w:rsid w:val="00467E61"/>
    <w:rsid w:val="00695E4D"/>
    <w:rsid w:val="00696528"/>
    <w:rsid w:val="007F51D1"/>
    <w:rsid w:val="0082186B"/>
    <w:rsid w:val="008607A1"/>
    <w:rsid w:val="00966B9D"/>
    <w:rsid w:val="00973795"/>
    <w:rsid w:val="00980C8E"/>
    <w:rsid w:val="00A24379"/>
    <w:rsid w:val="00A5470A"/>
    <w:rsid w:val="00A65EFB"/>
    <w:rsid w:val="00A71AFA"/>
    <w:rsid w:val="00AC4D68"/>
    <w:rsid w:val="00AD7DD4"/>
    <w:rsid w:val="00B17F1D"/>
    <w:rsid w:val="00B76DC8"/>
    <w:rsid w:val="00C400F5"/>
    <w:rsid w:val="00C9356E"/>
    <w:rsid w:val="00D05E62"/>
    <w:rsid w:val="00E064D6"/>
    <w:rsid w:val="00E5610A"/>
    <w:rsid w:val="00ED470D"/>
    <w:rsid w:val="00EF6EEE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0DB757C4C84323920D676929C454B3">
    <w:name w:val="A50DB757C4C84323920D676929C454B3"/>
  </w:style>
  <w:style w:type="paragraph" w:customStyle="1" w:styleId="BF1BAE6F4B9B49C88257B5AD535D59AC">
    <w:name w:val="BF1BAE6F4B9B49C88257B5AD535D59AC"/>
  </w:style>
  <w:style w:type="paragraph" w:customStyle="1" w:styleId="E3C20B7B0EC940519944FCC729A7C302">
    <w:name w:val="E3C20B7B0EC940519944FCC729A7C302"/>
  </w:style>
  <w:style w:type="paragraph" w:customStyle="1" w:styleId="B4CC07E0879E4FDDB572ACDC5827739C">
    <w:name w:val="B4CC07E0879E4FDDB572ACDC5827739C"/>
  </w:style>
  <w:style w:type="paragraph" w:customStyle="1" w:styleId="5089560E66364DE292ACCEF5550D79D7">
    <w:name w:val="5089560E66364DE292ACCEF5550D79D7"/>
  </w:style>
  <w:style w:type="paragraph" w:customStyle="1" w:styleId="A8A6FB944A644359980BBA6A6DAF5B58">
    <w:name w:val="A8A6FB944A644359980BBA6A6DAF5B58"/>
  </w:style>
  <w:style w:type="paragraph" w:customStyle="1" w:styleId="04A9C57E47A1405FBD2AA9E7DB1A6F34">
    <w:name w:val="04A9C57E47A1405FBD2AA9E7DB1A6F34"/>
  </w:style>
  <w:style w:type="paragraph" w:customStyle="1" w:styleId="9CB64E807BC64400A922A19E0858B3A9">
    <w:name w:val="9CB64E807BC64400A922A19E0858B3A9"/>
  </w:style>
  <w:style w:type="paragraph" w:customStyle="1" w:styleId="161CB24E4E2C4F438F03F02CD4ABD6A4">
    <w:name w:val="161CB24E4E2C4F438F03F02CD4ABD6A4"/>
  </w:style>
  <w:style w:type="paragraph" w:customStyle="1" w:styleId="F4BAF436A737403B9CB4652F01AD71BF">
    <w:name w:val="F4BAF436A737403B9CB4652F01AD71BF"/>
  </w:style>
  <w:style w:type="paragraph" w:customStyle="1" w:styleId="69193F41A62E475F8B4D6E096500D909">
    <w:name w:val="69193F41A62E475F8B4D6E096500D909"/>
  </w:style>
  <w:style w:type="paragraph" w:customStyle="1" w:styleId="EF23831DD55A4CC78A41B0BDC497CD71">
    <w:name w:val="EF23831DD55A4CC78A41B0BDC497CD71"/>
  </w:style>
  <w:style w:type="paragraph" w:customStyle="1" w:styleId="4F9C87F5EE19494FBAD7CFF331394CDE">
    <w:name w:val="4F9C87F5EE19494FBAD7CFF331394CDE"/>
  </w:style>
  <w:style w:type="paragraph" w:customStyle="1" w:styleId="20F76226598846C5A7C517F1094A70EA">
    <w:name w:val="20F76226598846C5A7C517F1094A70EA"/>
  </w:style>
  <w:style w:type="paragraph" w:customStyle="1" w:styleId="78A14DEDC60A44FD8FC393C9F071D9F1">
    <w:name w:val="78A14DEDC60A44FD8FC393C9F071D9F1"/>
  </w:style>
  <w:style w:type="paragraph" w:customStyle="1" w:styleId="ED53FD8D6D644327B483D48C9C30FC56">
    <w:name w:val="ED53FD8D6D644327B483D48C9C30FC56"/>
  </w:style>
  <w:style w:type="paragraph" w:customStyle="1" w:styleId="1169E04CD7784C8899021369AE031050">
    <w:name w:val="1169E04CD7784C8899021369AE031050"/>
  </w:style>
  <w:style w:type="paragraph" w:customStyle="1" w:styleId="C3D1E0C98C7A40CB8BC408B266A342B3">
    <w:name w:val="C3D1E0C98C7A40CB8BC408B266A342B3"/>
  </w:style>
  <w:style w:type="paragraph" w:customStyle="1" w:styleId="239E6D66545E48F683E27BA927F56BBB">
    <w:name w:val="239E6D66545E48F683E27BA927F56BBB"/>
  </w:style>
  <w:style w:type="paragraph" w:customStyle="1" w:styleId="4BA298A7BC6A436F8CB1A05815C49C61">
    <w:name w:val="4BA298A7BC6A436F8CB1A05815C49C61"/>
  </w:style>
  <w:style w:type="paragraph" w:customStyle="1" w:styleId="7C929FE7063046BF89072E8AC65B1AD9">
    <w:name w:val="7C929FE7063046BF89072E8AC65B1AD9"/>
  </w:style>
  <w:style w:type="paragraph" w:customStyle="1" w:styleId="BD0CDB23DCE145F889A5D33F80CB7923">
    <w:name w:val="BD0CDB23DCE145F889A5D33F80CB7923"/>
  </w:style>
  <w:style w:type="paragraph" w:customStyle="1" w:styleId="FBE9825D738348EBA0039F2E305D0082">
    <w:name w:val="FBE9825D738348EBA0039F2E305D0082"/>
  </w:style>
  <w:style w:type="paragraph" w:customStyle="1" w:styleId="0379A67D108E40E0820D27992E0FCC11">
    <w:name w:val="0379A67D108E40E0820D27992E0FCC11"/>
  </w:style>
  <w:style w:type="paragraph" w:customStyle="1" w:styleId="EC11E8A6F84B4001B6A69EDEBAA82D19">
    <w:name w:val="EC11E8A6F84B4001B6A69EDEBAA82D19"/>
  </w:style>
  <w:style w:type="paragraph" w:customStyle="1" w:styleId="7289FB32018F4DB29C45C5D42C0588ED">
    <w:name w:val="7289FB32018F4DB29C45C5D42C0588ED"/>
    <w:rsid w:val="00A5470A"/>
  </w:style>
  <w:style w:type="paragraph" w:customStyle="1" w:styleId="2247B9DD19E1420E9255CE60FB1402FD">
    <w:name w:val="2247B9DD19E1420E9255CE60FB1402FD"/>
    <w:rsid w:val="00A5470A"/>
  </w:style>
  <w:style w:type="paragraph" w:customStyle="1" w:styleId="DD8C4C7DB3EF4836A551A71828272198">
    <w:name w:val="DD8C4C7DB3EF4836A551A71828272198"/>
    <w:rsid w:val="00A5470A"/>
  </w:style>
  <w:style w:type="paragraph" w:customStyle="1" w:styleId="699B75FFE2BB4C42B0C5CEE2DB3A6DD7">
    <w:name w:val="699B75FFE2BB4C42B0C5CEE2DB3A6DD7"/>
    <w:rsid w:val="00A5470A"/>
  </w:style>
  <w:style w:type="paragraph" w:customStyle="1" w:styleId="8ACC80E01A6F4024BF9CBADA80EB3392">
    <w:name w:val="8ACC80E01A6F4024BF9CBADA80EB3392"/>
    <w:rsid w:val="00A5470A"/>
  </w:style>
  <w:style w:type="paragraph" w:customStyle="1" w:styleId="3CD083393DEB4036A60FB1593B1E2425">
    <w:name w:val="3CD083393DEB4036A60FB1593B1E2425"/>
    <w:rsid w:val="00A5470A"/>
  </w:style>
  <w:style w:type="paragraph" w:customStyle="1" w:styleId="DC73995232424AAE9C4476CDF7662ECB">
    <w:name w:val="DC73995232424AAE9C4476CDF7662ECB"/>
    <w:rsid w:val="00A5470A"/>
  </w:style>
  <w:style w:type="paragraph" w:customStyle="1" w:styleId="C4DD4EFC5D704686A471144B1E902310">
    <w:name w:val="C4DD4EFC5D704686A471144B1E902310"/>
    <w:rsid w:val="00A5470A"/>
  </w:style>
  <w:style w:type="paragraph" w:customStyle="1" w:styleId="AE4B5CFD3BA04BD793FFC5F2A99B28A0">
    <w:name w:val="AE4B5CFD3BA04BD793FFC5F2A99B28A0"/>
    <w:rsid w:val="00A5470A"/>
  </w:style>
  <w:style w:type="paragraph" w:customStyle="1" w:styleId="49641E12466C41618889E925E6A30758">
    <w:name w:val="49641E12466C41618889E925E6A30758"/>
    <w:rsid w:val="00A5470A"/>
  </w:style>
  <w:style w:type="paragraph" w:customStyle="1" w:styleId="EE12A99C43F946F9AE8FE4109CBD9E7E">
    <w:name w:val="EE12A99C43F946F9AE8FE4109CBD9E7E"/>
    <w:rsid w:val="00A5470A"/>
  </w:style>
  <w:style w:type="paragraph" w:customStyle="1" w:styleId="068DC559A81948A9BCFF54F7B8AA2D6B">
    <w:name w:val="068DC559A81948A9BCFF54F7B8AA2D6B"/>
    <w:rsid w:val="00E5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7A63-A2DD-4133-A428-E16F4FD4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Resume(2).dotx</Template>
  <TotalTime>223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CVO</dc:creator>
  <cp:keywords/>
  <cp:lastModifiedBy>Bohus Huallanca</cp:lastModifiedBy>
  <cp:revision>53</cp:revision>
  <cp:lastPrinted>2019-04-16T00:15:00Z</cp:lastPrinted>
  <dcterms:created xsi:type="dcterms:W3CDTF">2019-04-02T14:01:00Z</dcterms:created>
  <dcterms:modified xsi:type="dcterms:W3CDTF">2019-04-16T00:16:00Z</dcterms:modified>
  <cp:version/>
</cp:coreProperties>
</file>